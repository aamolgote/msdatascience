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footer1.xml" ContentType="application/vnd.openxmlformats-officedocument.wordprocessingml.footer+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12ED" w:rsidRDefault="00330C78">
      <w:pPr>
        <w:pStyle w:val="Title"/>
      </w:pPr>
      <w:r>
        <w:t>ABC Pharmacy</w:t>
      </w:r>
      <w:r w:rsidR="00C92C41">
        <w:br/>
      </w:r>
      <w:r>
        <w:t>Business capability analysis and data model</w:t>
      </w:r>
    </w:p>
    <w:p w:rsidR="003312ED" w:rsidRDefault="00330C78">
      <w:pPr>
        <w:pStyle w:val="Subtitle"/>
      </w:pPr>
      <w:r>
        <w:t>12/15/2019</w:t>
      </w:r>
    </w:p>
    <w:p w:rsidR="003312ED" w:rsidRDefault="00330C78">
      <w:pPr>
        <w:pStyle w:val="Heading1"/>
      </w:pPr>
      <w:r>
        <w:t>Executive summary</w:t>
      </w:r>
    </w:p>
    <w:p w:rsidR="00215B2E" w:rsidRDefault="00330C78">
      <w:pPr>
        <w:pStyle w:val="Heading2"/>
      </w:pPr>
      <w:r>
        <w:t>Overview</w:t>
      </w:r>
    </w:p>
    <w:p w:rsidR="00215B2E" w:rsidRPr="00215B2E" w:rsidRDefault="00215B2E" w:rsidP="00215B2E">
      <w:r>
        <w:t xml:space="preserve">This document provides results on the data analysis performed on the historical data for ABC pharmacy, describes the </w:t>
      </w:r>
      <w:r w:rsidR="00D736EE">
        <w:t>data model associated</w:t>
      </w:r>
      <w:r>
        <w:t xml:space="preserve">, </w:t>
      </w:r>
      <w:r w:rsidR="00D736EE">
        <w:t xml:space="preserve">findings and business opportunities. It provides product performance across spectrum of product portfolio as well store performance across various states. </w:t>
      </w:r>
      <w:r>
        <w:t xml:space="preserve">  </w:t>
      </w:r>
    </w:p>
    <w:p w:rsidR="003312ED" w:rsidRDefault="00330C78" w:rsidP="00D736EE">
      <w:pPr>
        <w:pStyle w:val="Heading2"/>
      </w:pPr>
      <w:r>
        <w:t>Business Goals</w:t>
      </w:r>
    </w:p>
    <w:p w:rsidR="00D736EE" w:rsidRPr="0052516B" w:rsidRDefault="00D736EE" w:rsidP="0052516B">
      <w:pPr>
        <w:pStyle w:val="ListBullet"/>
      </w:pPr>
      <w:r w:rsidRPr="0052516B">
        <w:t xml:space="preserve">Identify investment opportunities on the products that are performing, so as to increase the quality of those products. </w:t>
      </w:r>
      <w:r w:rsidR="000C5F33" w:rsidRPr="0052516B">
        <w:t>Maintain appropriate inventory and adjust the supply and demand of the products.</w:t>
      </w:r>
    </w:p>
    <w:p w:rsidR="000C5F33" w:rsidRPr="0052516B" w:rsidRDefault="000C5F33" w:rsidP="0052516B">
      <w:pPr>
        <w:pStyle w:val="ListBullet"/>
      </w:pPr>
      <w:r w:rsidRPr="0052516B">
        <w:t>Identify the seasonality associated with any products so that appropriate stocks can be maintained.</w:t>
      </w:r>
    </w:p>
    <w:p w:rsidR="0052516B" w:rsidRDefault="0052516B" w:rsidP="0052516B">
      <w:pPr>
        <w:pStyle w:val="ListBullet"/>
      </w:pPr>
      <w:r w:rsidRPr="0052516B">
        <w:t>Sales revenue prediction and set appropriate sales targets.</w:t>
      </w:r>
    </w:p>
    <w:p w:rsidR="00942E4C" w:rsidRPr="0052516B" w:rsidRDefault="00942E4C" w:rsidP="0052516B">
      <w:pPr>
        <w:pStyle w:val="ListBullet"/>
      </w:pPr>
      <w:r>
        <w:t>High and low performing stores</w:t>
      </w:r>
    </w:p>
    <w:p w:rsidR="0052516B" w:rsidRPr="0052516B" w:rsidRDefault="0052516B" w:rsidP="0052516B">
      <w:pPr>
        <w:pStyle w:val="ListBullet"/>
      </w:pPr>
      <w:r w:rsidRPr="0052516B">
        <w:t>Better business decisions based on historical data.</w:t>
      </w:r>
    </w:p>
    <w:p w:rsidR="003312ED" w:rsidRDefault="00330C78" w:rsidP="0052516B">
      <w:pPr>
        <w:pStyle w:val="Heading2"/>
      </w:pPr>
      <w:r>
        <w:t>Data Description</w:t>
      </w:r>
    </w:p>
    <w:p w:rsidR="003312ED" w:rsidRDefault="00942E4C" w:rsidP="00942E4C">
      <w:pPr>
        <w:pStyle w:val="ListBullet"/>
        <w:numPr>
          <w:ilvl w:val="0"/>
          <w:numId w:val="0"/>
        </w:numPr>
        <w:ind w:left="432" w:hanging="288"/>
      </w:pPr>
      <w:r>
        <w:t>Data provides insights in the following for ABC Pharmacy</w:t>
      </w:r>
    </w:p>
    <w:p w:rsidR="00942E4C" w:rsidRDefault="00942E4C" w:rsidP="00942E4C">
      <w:pPr>
        <w:pStyle w:val="ListBullet"/>
      </w:pPr>
      <w:r>
        <w:t>Major product categories, product categories, products sub categories, product segments and finally product.</w:t>
      </w:r>
    </w:p>
    <w:p w:rsidR="00942E4C" w:rsidRDefault="00942E4C" w:rsidP="00942E4C">
      <w:pPr>
        <w:pStyle w:val="ListBullet"/>
      </w:pPr>
      <w:r>
        <w:t>Pharmacies across various states</w:t>
      </w:r>
    </w:p>
    <w:p w:rsidR="00942E4C" w:rsidRDefault="00942E4C" w:rsidP="00942E4C">
      <w:pPr>
        <w:pStyle w:val="ListBullet"/>
      </w:pPr>
      <w:r>
        <w:t xml:space="preserve">Sales transactions for </w:t>
      </w:r>
      <w:r w:rsidR="00F542AF">
        <w:t>various products</w:t>
      </w:r>
      <w:r>
        <w:t xml:space="preserve"> and across pharmacies.</w:t>
      </w:r>
    </w:p>
    <w:p w:rsidR="003312ED" w:rsidRDefault="00330C78">
      <w:pPr>
        <w:pStyle w:val="Heading2"/>
      </w:pPr>
      <w:r>
        <w:t>Methodological summary</w:t>
      </w:r>
    </w:p>
    <w:p w:rsidR="00942E4C" w:rsidRPr="00942E4C" w:rsidRDefault="00942E4C" w:rsidP="00942E4C"/>
    <w:p w:rsidR="003312ED" w:rsidRDefault="00330C78" w:rsidP="0092260C">
      <w:pPr>
        <w:pStyle w:val="Heading2"/>
      </w:pPr>
      <w:r>
        <w:t>Results</w:t>
      </w:r>
    </w:p>
    <w:p w:rsidR="00AE0D90" w:rsidRDefault="00AE0D90" w:rsidP="002D7EE7">
      <w:pPr>
        <w:pStyle w:val="ListBullet"/>
      </w:pPr>
      <w:r>
        <w:t>Data Span across 6 months from Jan 2016 to June 2016</w:t>
      </w:r>
    </w:p>
    <w:p w:rsidR="002D7EE7" w:rsidRDefault="002D7EE7" w:rsidP="002D7EE7">
      <w:pPr>
        <w:pStyle w:val="ListBullet"/>
      </w:pPr>
      <w:r>
        <w:t xml:space="preserve">Sales is restricted to only 6 states </w:t>
      </w:r>
      <w:r w:rsidRPr="002D7EE7">
        <w:t>NJ,PA,NY,CT,MA,ME,DE</w:t>
      </w:r>
      <w:r>
        <w:t>.</w:t>
      </w:r>
    </w:p>
    <w:p w:rsidR="002D7EE7" w:rsidRDefault="002D7EE7" w:rsidP="002D7EE7">
      <w:pPr>
        <w:pStyle w:val="ListBullet"/>
        <w:numPr>
          <w:ilvl w:val="1"/>
          <w:numId w:val="2"/>
        </w:numPr>
      </w:pPr>
      <w:r>
        <w:t xml:space="preserve">NJ State has highest sales revenue of </w:t>
      </w:r>
      <w:r w:rsidRPr="002D7EE7">
        <w:t xml:space="preserve"> $6,413,468.42</w:t>
      </w:r>
    </w:p>
    <w:p w:rsidR="002D7EE7" w:rsidRDefault="002D7EE7" w:rsidP="002D7EE7">
      <w:pPr>
        <w:pStyle w:val="ListBullet"/>
        <w:numPr>
          <w:ilvl w:val="1"/>
          <w:numId w:val="2"/>
        </w:numPr>
      </w:pPr>
      <w:r>
        <w:t xml:space="preserve">DE has lowest sales revenue of </w:t>
      </w:r>
      <w:r w:rsidRPr="002D7EE7">
        <w:t xml:space="preserve"> $7,050.33</w:t>
      </w:r>
    </w:p>
    <w:p w:rsidR="00887F6E" w:rsidRPr="00887F6E" w:rsidRDefault="00AE0D90" w:rsidP="00887F6E">
      <w:pPr>
        <w:pStyle w:val="ListBullet"/>
      </w:pPr>
      <w:r>
        <w:t>S</w:t>
      </w:r>
      <w:r w:rsidR="00887F6E">
        <w:t>ales revenue maximum in March 2016 of $</w:t>
      </w:r>
      <w:r w:rsidR="00887F6E" w:rsidRPr="00887F6E">
        <w:t>3</w:t>
      </w:r>
      <w:r w:rsidR="00887F6E">
        <w:t>,</w:t>
      </w:r>
      <w:r w:rsidR="00887F6E" w:rsidRPr="00887F6E">
        <w:t>707</w:t>
      </w:r>
      <w:r w:rsidR="00887F6E">
        <w:t>,</w:t>
      </w:r>
      <w:r w:rsidR="00887F6E" w:rsidRPr="00887F6E">
        <w:t>182</w:t>
      </w:r>
    </w:p>
    <w:p w:rsidR="0092260C" w:rsidRDefault="0092260C" w:rsidP="0092260C">
      <w:pPr>
        <w:pStyle w:val="ListBullet"/>
      </w:pPr>
      <w:r>
        <w:t>Top 3 Products by Quantity</w:t>
      </w:r>
    </w:p>
    <w:tbl>
      <w:tblPr>
        <w:tblStyle w:val="ProjectScopeTable"/>
        <w:tblW w:w="0" w:type="auto"/>
        <w:tblInd w:w="505" w:type="dxa"/>
        <w:tblLook w:val="04A0" w:firstRow="1" w:lastRow="0" w:firstColumn="1" w:lastColumn="0" w:noHBand="0" w:noVBand="1"/>
      </w:tblPr>
      <w:tblGrid>
        <w:gridCol w:w="2889"/>
        <w:gridCol w:w="2140"/>
      </w:tblGrid>
      <w:tr w:rsidR="0092260C" w:rsidRPr="0092260C" w:rsidTr="0092260C">
        <w:trPr>
          <w:cnfStyle w:val="100000000000" w:firstRow="1" w:lastRow="0" w:firstColumn="0" w:lastColumn="0" w:oddVBand="0" w:evenVBand="0" w:oddHBand="0" w:evenHBand="0" w:firstRowFirstColumn="0" w:firstRowLastColumn="0" w:lastRowFirstColumn="0" w:lastRowLastColumn="0"/>
          <w:trHeight w:val="300"/>
        </w:trPr>
        <w:tc>
          <w:tcPr>
            <w:tcW w:w="2889" w:type="dxa"/>
            <w:noWrap/>
          </w:tcPr>
          <w:p w:rsidR="0092260C" w:rsidRPr="0092260C" w:rsidRDefault="0092260C" w:rsidP="0092260C">
            <w:pPr>
              <w:pStyle w:val="ListBullet"/>
              <w:numPr>
                <w:ilvl w:val="0"/>
                <w:numId w:val="0"/>
              </w:numPr>
              <w:ind w:left="432" w:hanging="288"/>
            </w:pPr>
            <w:r>
              <w:lastRenderedPageBreak/>
              <w:t>Product</w:t>
            </w:r>
          </w:p>
        </w:tc>
        <w:tc>
          <w:tcPr>
            <w:tcW w:w="2140" w:type="dxa"/>
            <w:noWrap/>
          </w:tcPr>
          <w:p w:rsidR="0092260C" w:rsidRPr="0092260C" w:rsidRDefault="0092260C" w:rsidP="0092260C">
            <w:pPr>
              <w:pStyle w:val="ListBullet"/>
              <w:numPr>
                <w:ilvl w:val="0"/>
                <w:numId w:val="0"/>
              </w:numPr>
              <w:ind w:left="432" w:hanging="288"/>
            </w:pPr>
            <w:r>
              <w:t>Quantity</w:t>
            </w:r>
          </w:p>
        </w:tc>
      </w:tr>
      <w:tr w:rsidR="0092260C" w:rsidRPr="0092260C" w:rsidTr="0092260C">
        <w:trPr>
          <w:trHeight w:val="300"/>
        </w:trPr>
        <w:tc>
          <w:tcPr>
            <w:tcW w:w="2889" w:type="dxa"/>
            <w:noWrap/>
          </w:tcPr>
          <w:p w:rsidR="0092260C" w:rsidRPr="0092260C" w:rsidRDefault="0092260C" w:rsidP="0092260C">
            <w:pPr>
              <w:pStyle w:val="ListBullet"/>
              <w:numPr>
                <w:ilvl w:val="0"/>
                <w:numId w:val="0"/>
              </w:numPr>
              <w:ind w:left="432" w:hanging="288"/>
            </w:pPr>
            <w:r w:rsidRPr="0092260C">
              <w:t>DME SALES</w:t>
            </w:r>
          </w:p>
        </w:tc>
        <w:tc>
          <w:tcPr>
            <w:tcW w:w="2140" w:type="dxa"/>
            <w:noWrap/>
          </w:tcPr>
          <w:p w:rsidR="0092260C" w:rsidRPr="0092260C" w:rsidRDefault="0092260C" w:rsidP="0092260C">
            <w:pPr>
              <w:pStyle w:val="ListBullet"/>
              <w:numPr>
                <w:ilvl w:val="0"/>
                <w:numId w:val="0"/>
              </w:numPr>
              <w:ind w:left="432" w:hanging="288"/>
            </w:pPr>
            <w:r w:rsidRPr="0092260C">
              <w:t>32583</w:t>
            </w:r>
          </w:p>
        </w:tc>
      </w:tr>
      <w:tr w:rsidR="0092260C" w:rsidRPr="0092260C" w:rsidTr="0092260C">
        <w:trPr>
          <w:trHeight w:val="300"/>
        </w:trPr>
        <w:tc>
          <w:tcPr>
            <w:tcW w:w="2889" w:type="dxa"/>
            <w:noWrap/>
            <w:hideMark/>
          </w:tcPr>
          <w:p w:rsidR="0092260C" w:rsidRPr="0092260C" w:rsidRDefault="0092260C" w:rsidP="0092260C">
            <w:pPr>
              <w:pStyle w:val="ListBullet"/>
              <w:numPr>
                <w:ilvl w:val="0"/>
                <w:numId w:val="0"/>
              </w:numPr>
              <w:ind w:left="432" w:hanging="288"/>
            </w:pPr>
            <w:r w:rsidRPr="0092260C">
              <w:t>GENERICQS1ITEM</w:t>
            </w:r>
          </w:p>
        </w:tc>
        <w:tc>
          <w:tcPr>
            <w:tcW w:w="2140" w:type="dxa"/>
            <w:noWrap/>
            <w:hideMark/>
          </w:tcPr>
          <w:p w:rsidR="0092260C" w:rsidRPr="0092260C" w:rsidRDefault="0092260C" w:rsidP="0092260C">
            <w:pPr>
              <w:pStyle w:val="ListBullet"/>
              <w:numPr>
                <w:ilvl w:val="0"/>
                <w:numId w:val="0"/>
              </w:numPr>
              <w:ind w:left="432" w:hanging="288"/>
            </w:pPr>
            <w:r w:rsidRPr="0092260C">
              <w:t>21352</w:t>
            </w:r>
          </w:p>
        </w:tc>
      </w:tr>
      <w:tr w:rsidR="0092260C" w:rsidRPr="0092260C" w:rsidTr="0092260C">
        <w:trPr>
          <w:trHeight w:val="300"/>
        </w:trPr>
        <w:tc>
          <w:tcPr>
            <w:tcW w:w="2889" w:type="dxa"/>
            <w:noWrap/>
            <w:hideMark/>
          </w:tcPr>
          <w:p w:rsidR="0092260C" w:rsidRPr="0092260C" w:rsidRDefault="0092260C" w:rsidP="0092260C">
            <w:pPr>
              <w:pStyle w:val="ListBullet"/>
              <w:numPr>
                <w:ilvl w:val="0"/>
                <w:numId w:val="0"/>
              </w:numPr>
              <w:ind w:left="432" w:hanging="288"/>
            </w:pPr>
            <w:r w:rsidRPr="0092260C">
              <w:t>VITAMINS/SUPPLEMENTS</w:t>
            </w:r>
          </w:p>
        </w:tc>
        <w:tc>
          <w:tcPr>
            <w:tcW w:w="2140" w:type="dxa"/>
            <w:noWrap/>
            <w:hideMark/>
          </w:tcPr>
          <w:p w:rsidR="0092260C" w:rsidRPr="0092260C" w:rsidRDefault="0092260C" w:rsidP="0092260C">
            <w:pPr>
              <w:pStyle w:val="ListBullet"/>
              <w:numPr>
                <w:ilvl w:val="0"/>
                <w:numId w:val="0"/>
              </w:numPr>
              <w:ind w:left="432" w:hanging="288"/>
            </w:pPr>
            <w:r w:rsidRPr="0092260C">
              <w:t>19201</w:t>
            </w:r>
          </w:p>
        </w:tc>
      </w:tr>
    </w:tbl>
    <w:p w:rsidR="0092260C" w:rsidRDefault="0092260C" w:rsidP="0092260C">
      <w:pPr>
        <w:pStyle w:val="ListBullet"/>
        <w:numPr>
          <w:ilvl w:val="0"/>
          <w:numId w:val="0"/>
        </w:numPr>
        <w:ind w:left="432"/>
      </w:pPr>
    </w:p>
    <w:p w:rsidR="0092260C" w:rsidRDefault="0092260C" w:rsidP="0092260C">
      <w:pPr>
        <w:pStyle w:val="ListBullet"/>
      </w:pPr>
      <w:r>
        <w:t>Top 3 Products By Sales Amount</w:t>
      </w:r>
    </w:p>
    <w:tbl>
      <w:tblPr>
        <w:tblStyle w:val="ProjectScopeTable"/>
        <w:tblW w:w="0" w:type="auto"/>
        <w:tblInd w:w="580" w:type="dxa"/>
        <w:tblLook w:val="04A0" w:firstRow="1" w:lastRow="0" w:firstColumn="1" w:lastColumn="0" w:noHBand="0" w:noVBand="1"/>
      </w:tblPr>
      <w:tblGrid>
        <w:gridCol w:w="2680"/>
        <w:gridCol w:w="2783"/>
      </w:tblGrid>
      <w:tr w:rsidR="002D7EE7" w:rsidRPr="002D7EE7" w:rsidTr="002D7EE7">
        <w:trPr>
          <w:cnfStyle w:val="100000000000" w:firstRow="1" w:lastRow="0" w:firstColumn="0" w:lastColumn="0" w:oddVBand="0" w:evenVBand="0" w:oddHBand="0" w:evenHBand="0" w:firstRowFirstColumn="0" w:firstRowLastColumn="0" w:lastRowFirstColumn="0" w:lastRowLastColumn="0"/>
          <w:trHeight w:val="300"/>
        </w:trPr>
        <w:tc>
          <w:tcPr>
            <w:tcW w:w="2680" w:type="dxa"/>
            <w:noWrap/>
            <w:hideMark/>
          </w:tcPr>
          <w:p w:rsidR="002D7EE7" w:rsidRPr="002D7EE7" w:rsidRDefault="002D7EE7" w:rsidP="002D7EE7">
            <w:pPr>
              <w:pStyle w:val="ListBullet"/>
              <w:numPr>
                <w:ilvl w:val="0"/>
                <w:numId w:val="0"/>
              </w:numPr>
              <w:ind w:left="144"/>
            </w:pPr>
            <w:r>
              <w:t>Products</w:t>
            </w:r>
          </w:p>
        </w:tc>
        <w:tc>
          <w:tcPr>
            <w:tcW w:w="2783" w:type="dxa"/>
            <w:noWrap/>
            <w:hideMark/>
          </w:tcPr>
          <w:p w:rsidR="002D7EE7" w:rsidRPr="002D7EE7" w:rsidRDefault="002D7EE7" w:rsidP="002D7EE7">
            <w:pPr>
              <w:pStyle w:val="ListBullet"/>
              <w:numPr>
                <w:ilvl w:val="0"/>
                <w:numId w:val="0"/>
              </w:numPr>
              <w:ind w:left="144"/>
            </w:pPr>
            <w:r>
              <w:t>Sales Value $</w:t>
            </w:r>
          </w:p>
        </w:tc>
      </w:tr>
      <w:tr w:rsidR="002D7EE7" w:rsidRPr="002D7EE7" w:rsidTr="002D7EE7">
        <w:trPr>
          <w:trHeight w:val="300"/>
        </w:trPr>
        <w:tc>
          <w:tcPr>
            <w:tcW w:w="2680" w:type="dxa"/>
            <w:noWrap/>
            <w:hideMark/>
          </w:tcPr>
          <w:p w:rsidR="002D7EE7" w:rsidRPr="002D7EE7" w:rsidRDefault="002D7EE7" w:rsidP="002D7EE7">
            <w:pPr>
              <w:pStyle w:val="ListBullet"/>
              <w:numPr>
                <w:ilvl w:val="0"/>
                <w:numId w:val="0"/>
              </w:numPr>
              <w:ind w:left="144"/>
            </w:pPr>
            <w:r w:rsidRPr="002D7EE7">
              <w:t>MONEY ORDER</w:t>
            </w:r>
          </w:p>
        </w:tc>
        <w:tc>
          <w:tcPr>
            <w:tcW w:w="2783" w:type="dxa"/>
            <w:noWrap/>
            <w:hideMark/>
          </w:tcPr>
          <w:p w:rsidR="002D7EE7" w:rsidRPr="002D7EE7" w:rsidRDefault="002D7EE7" w:rsidP="00887F6E">
            <w:pPr>
              <w:pStyle w:val="ListBullet"/>
              <w:numPr>
                <w:ilvl w:val="0"/>
                <w:numId w:val="0"/>
              </w:numPr>
              <w:ind w:left="144"/>
            </w:pPr>
            <w:r w:rsidRPr="002D7EE7">
              <w:t xml:space="preserve"> $</w:t>
            </w:r>
            <w:r w:rsidR="00887F6E">
              <w:t xml:space="preserve"> </w:t>
            </w:r>
            <w:r w:rsidRPr="002D7EE7">
              <w:t xml:space="preserve">1,662,010.26 </w:t>
            </w:r>
          </w:p>
        </w:tc>
      </w:tr>
      <w:tr w:rsidR="002D7EE7" w:rsidRPr="002D7EE7" w:rsidTr="002D7EE7">
        <w:trPr>
          <w:trHeight w:val="300"/>
        </w:trPr>
        <w:tc>
          <w:tcPr>
            <w:tcW w:w="2680" w:type="dxa"/>
            <w:noWrap/>
            <w:hideMark/>
          </w:tcPr>
          <w:p w:rsidR="002D7EE7" w:rsidRPr="002D7EE7" w:rsidRDefault="002D7EE7" w:rsidP="002D7EE7">
            <w:pPr>
              <w:pStyle w:val="ListBullet"/>
              <w:numPr>
                <w:ilvl w:val="0"/>
                <w:numId w:val="0"/>
              </w:numPr>
              <w:ind w:left="144"/>
            </w:pPr>
            <w:r w:rsidRPr="002D7EE7">
              <w:t>VITAMINS/SUPPLEMENTS</w:t>
            </w:r>
          </w:p>
        </w:tc>
        <w:tc>
          <w:tcPr>
            <w:tcW w:w="2783" w:type="dxa"/>
            <w:noWrap/>
            <w:hideMark/>
          </w:tcPr>
          <w:p w:rsidR="002D7EE7" w:rsidRPr="002D7EE7" w:rsidRDefault="002D7EE7" w:rsidP="00887F6E">
            <w:pPr>
              <w:pStyle w:val="ListBullet"/>
              <w:numPr>
                <w:ilvl w:val="0"/>
                <w:numId w:val="0"/>
              </w:numPr>
              <w:ind w:left="144"/>
            </w:pPr>
            <w:r w:rsidRPr="002D7EE7">
              <w:t xml:space="preserve"> $ 756,299.96 </w:t>
            </w:r>
          </w:p>
        </w:tc>
      </w:tr>
      <w:tr w:rsidR="002D7EE7" w:rsidRPr="002D7EE7" w:rsidTr="002D7EE7">
        <w:trPr>
          <w:trHeight w:val="300"/>
        </w:trPr>
        <w:tc>
          <w:tcPr>
            <w:tcW w:w="2680" w:type="dxa"/>
            <w:noWrap/>
            <w:hideMark/>
          </w:tcPr>
          <w:p w:rsidR="002D7EE7" w:rsidRPr="002D7EE7" w:rsidRDefault="002D7EE7" w:rsidP="002D7EE7">
            <w:pPr>
              <w:pStyle w:val="ListBullet"/>
              <w:numPr>
                <w:ilvl w:val="0"/>
                <w:numId w:val="0"/>
              </w:numPr>
              <w:ind w:left="144"/>
            </w:pPr>
            <w:r w:rsidRPr="002D7EE7">
              <w:t>STRUTZ PRO</w:t>
            </w:r>
          </w:p>
        </w:tc>
        <w:tc>
          <w:tcPr>
            <w:tcW w:w="2783" w:type="dxa"/>
            <w:noWrap/>
            <w:hideMark/>
          </w:tcPr>
          <w:p w:rsidR="002D7EE7" w:rsidRPr="002D7EE7" w:rsidRDefault="002D7EE7" w:rsidP="00887F6E">
            <w:pPr>
              <w:pStyle w:val="ListBullet"/>
              <w:numPr>
                <w:ilvl w:val="0"/>
                <w:numId w:val="0"/>
              </w:numPr>
              <w:ind w:left="144"/>
            </w:pPr>
            <w:r w:rsidRPr="002D7EE7">
              <w:t xml:space="preserve"> $ 745,804.90 </w:t>
            </w:r>
          </w:p>
        </w:tc>
      </w:tr>
    </w:tbl>
    <w:p w:rsidR="00887F6E" w:rsidRDefault="00887F6E" w:rsidP="00887F6E">
      <w:pPr>
        <w:pStyle w:val="ListBullet"/>
        <w:numPr>
          <w:ilvl w:val="0"/>
          <w:numId w:val="0"/>
        </w:numPr>
        <w:ind w:left="432"/>
      </w:pPr>
    </w:p>
    <w:p w:rsidR="002D7EE7" w:rsidRDefault="00887F6E" w:rsidP="00887F6E">
      <w:pPr>
        <w:pStyle w:val="ListBullet"/>
      </w:pPr>
      <w:r>
        <w:t>Top 3 Pharmacy stores by sales revenue</w:t>
      </w:r>
    </w:p>
    <w:tbl>
      <w:tblPr>
        <w:tblStyle w:val="ProjectScopeTable"/>
        <w:tblW w:w="0" w:type="auto"/>
        <w:tblInd w:w="520" w:type="dxa"/>
        <w:tblLook w:val="04A0" w:firstRow="1" w:lastRow="0" w:firstColumn="1" w:lastColumn="0" w:noHBand="0" w:noVBand="1"/>
      </w:tblPr>
      <w:tblGrid>
        <w:gridCol w:w="3325"/>
        <w:gridCol w:w="4050"/>
      </w:tblGrid>
      <w:tr w:rsidR="00887F6E" w:rsidRPr="00887F6E" w:rsidTr="00887F6E">
        <w:trPr>
          <w:cnfStyle w:val="100000000000" w:firstRow="1" w:lastRow="0" w:firstColumn="0" w:lastColumn="0" w:oddVBand="0" w:evenVBand="0" w:oddHBand="0" w:evenHBand="0" w:firstRowFirstColumn="0" w:firstRowLastColumn="0" w:lastRowFirstColumn="0" w:lastRowLastColumn="0"/>
          <w:trHeight w:val="300"/>
        </w:trPr>
        <w:tc>
          <w:tcPr>
            <w:tcW w:w="3325" w:type="dxa"/>
            <w:noWrap/>
            <w:hideMark/>
          </w:tcPr>
          <w:p w:rsidR="00887F6E" w:rsidRPr="00887F6E" w:rsidRDefault="00887F6E" w:rsidP="00887F6E">
            <w:pPr>
              <w:pStyle w:val="ListBullet"/>
              <w:numPr>
                <w:ilvl w:val="0"/>
                <w:numId w:val="0"/>
              </w:numPr>
              <w:ind w:left="144"/>
            </w:pPr>
            <w:r>
              <w:t>Pharmacy Store</w:t>
            </w:r>
          </w:p>
        </w:tc>
        <w:tc>
          <w:tcPr>
            <w:tcW w:w="4050" w:type="dxa"/>
            <w:noWrap/>
            <w:hideMark/>
          </w:tcPr>
          <w:p w:rsidR="00887F6E" w:rsidRPr="00887F6E" w:rsidRDefault="00887F6E" w:rsidP="00887F6E">
            <w:pPr>
              <w:pStyle w:val="ListBullet"/>
              <w:numPr>
                <w:ilvl w:val="0"/>
                <w:numId w:val="0"/>
              </w:numPr>
              <w:ind w:left="144"/>
            </w:pPr>
            <w:r>
              <w:t>Pharmacy Sales Revenue $</w:t>
            </w:r>
          </w:p>
        </w:tc>
      </w:tr>
      <w:tr w:rsidR="00887F6E" w:rsidRPr="00887F6E" w:rsidTr="00887F6E">
        <w:trPr>
          <w:trHeight w:val="300"/>
        </w:trPr>
        <w:tc>
          <w:tcPr>
            <w:tcW w:w="3325" w:type="dxa"/>
            <w:noWrap/>
            <w:hideMark/>
          </w:tcPr>
          <w:p w:rsidR="00887F6E" w:rsidRPr="00887F6E" w:rsidRDefault="00887F6E" w:rsidP="00887F6E">
            <w:pPr>
              <w:pStyle w:val="ListBullet"/>
              <w:numPr>
                <w:ilvl w:val="0"/>
                <w:numId w:val="0"/>
              </w:numPr>
              <w:ind w:left="144"/>
            </w:pPr>
            <w:r w:rsidRPr="00887F6E">
              <w:t>GNP PHARMACY #453</w:t>
            </w:r>
          </w:p>
        </w:tc>
        <w:tc>
          <w:tcPr>
            <w:tcW w:w="4050" w:type="dxa"/>
            <w:noWrap/>
            <w:hideMark/>
          </w:tcPr>
          <w:p w:rsidR="00887F6E" w:rsidRPr="00887F6E" w:rsidRDefault="00887F6E" w:rsidP="00887F6E">
            <w:pPr>
              <w:pStyle w:val="ListBullet"/>
              <w:numPr>
                <w:ilvl w:val="0"/>
                <w:numId w:val="0"/>
              </w:numPr>
              <w:ind w:left="144"/>
            </w:pPr>
            <w:r w:rsidRPr="00887F6E">
              <w:t xml:space="preserve"> $  2,116,067.26 </w:t>
            </w:r>
          </w:p>
        </w:tc>
      </w:tr>
      <w:tr w:rsidR="00887F6E" w:rsidRPr="00887F6E" w:rsidTr="00887F6E">
        <w:trPr>
          <w:trHeight w:val="300"/>
        </w:trPr>
        <w:tc>
          <w:tcPr>
            <w:tcW w:w="3325" w:type="dxa"/>
            <w:noWrap/>
            <w:hideMark/>
          </w:tcPr>
          <w:p w:rsidR="00887F6E" w:rsidRPr="00887F6E" w:rsidRDefault="00887F6E" w:rsidP="00887F6E">
            <w:pPr>
              <w:pStyle w:val="ListBullet"/>
              <w:numPr>
                <w:ilvl w:val="0"/>
                <w:numId w:val="0"/>
              </w:numPr>
              <w:ind w:left="144"/>
            </w:pPr>
            <w:r w:rsidRPr="00887F6E">
              <w:t>GNP PHARMACY #200</w:t>
            </w:r>
          </w:p>
        </w:tc>
        <w:tc>
          <w:tcPr>
            <w:tcW w:w="4050" w:type="dxa"/>
            <w:noWrap/>
            <w:hideMark/>
          </w:tcPr>
          <w:p w:rsidR="00887F6E" w:rsidRPr="00887F6E" w:rsidRDefault="00887F6E" w:rsidP="00887F6E">
            <w:pPr>
              <w:pStyle w:val="ListBullet"/>
              <w:numPr>
                <w:ilvl w:val="0"/>
                <w:numId w:val="0"/>
              </w:numPr>
              <w:ind w:left="144"/>
            </w:pPr>
            <w:r w:rsidRPr="00887F6E">
              <w:t xml:space="preserve"> $  1,743,900.83 </w:t>
            </w:r>
          </w:p>
        </w:tc>
      </w:tr>
      <w:tr w:rsidR="00887F6E" w:rsidRPr="00887F6E" w:rsidTr="00887F6E">
        <w:trPr>
          <w:trHeight w:val="300"/>
        </w:trPr>
        <w:tc>
          <w:tcPr>
            <w:tcW w:w="3325" w:type="dxa"/>
            <w:noWrap/>
            <w:hideMark/>
          </w:tcPr>
          <w:p w:rsidR="00887F6E" w:rsidRPr="00887F6E" w:rsidRDefault="00887F6E" w:rsidP="00887F6E">
            <w:pPr>
              <w:pStyle w:val="ListBullet"/>
              <w:numPr>
                <w:ilvl w:val="0"/>
                <w:numId w:val="0"/>
              </w:numPr>
              <w:ind w:left="144"/>
            </w:pPr>
            <w:r w:rsidRPr="00887F6E">
              <w:t>GNP PHARMACY #680</w:t>
            </w:r>
          </w:p>
        </w:tc>
        <w:tc>
          <w:tcPr>
            <w:tcW w:w="4050" w:type="dxa"/>
            <w:noWrap/>
            <w:hideMark/>
          </w:tcPr>
          <w:p w:rsidR="00887F6E" w:rsidRPr="00887F6E" w:rsidRDefault="00887F6E" w:rsidP="00887F6E">
            <w:pPr>
              <w:pStyle w:val="ListBullet"/>
              <w:numPr>
                <w:ilvl w:val="0"/>
                <w:numId w:val="0"/>
              </w:numPr>
              <w:ind w:left="144"/>
            </w:pPr>
            <w:r w:rsidRPr="00887F6E">
              <w:t xml:space="preserve"> $  1,701,263.19 </w:t>
            </w:r>
          </w:p>
        </w:tc>
      </w:tr>
    </w:tbl>
    <w:p w:rsidR="00887F6E" w:rsidRDefault="00887F6E" w:rsidP="00887F6E">
      <w:pPr>
        <w:pStyle w:val="ListBullet"/>
        <w:numPr>
          <w:ilvl w:val="0"/>
          <w:numId w:val="0"/>
        </w:numPr>
        <w:ind w:left="432"/>
      </w:pPr>
    </w:p>
    <w:p w:rsidR="003312ED" w:rsidRDefault="00330C78">
      <w:pPr>
        <w:pStyle w:val="Heading2"/>
      </w:pPr>
      <w:r>
        <w:t>Recommendations</w:t>
      </w:r>
    </w:p>
    <w:p w:rsidR="003312ED" w:rsidRDefault="003312ED"/>
    <w:p w:rsidR="00330C78" w:rsidRPr="00330C78" w:rsidRDefault="00330C78" w:rsidP="00330C78">
      <w:pPr>
        <w:pStyle w:val="Heading1"/>
        <w:rPr>
          <w:lang w:eastAsia="en-US"/>
        </w:rPr>
      </w:pPr>
      <w:r w:rsidRPr="00330C78">
        <w:rPr>
          <w:lang w:eastAsia="en-US"/>
        </w:rPr>
        <w:t xml:space="preserve">Core report </w:t>
      </w:r>
    </w:p>
    <w:p w:rsidR="00330C78" w:rsidRDefault="00330C78" w:rsidP="00330C78">
      <w:pPr>
        <w:pStyle w:val="Heading2"/>
        <w:numPr>
          <w:ilvl w:val="0"/>
          <w:numId w:val="18"/>
        </w:numPr>
      </w:pPr>
      <w:r w:rsidRPr="00330C78">
        <w:t>Overview</w:t>
      </w:r>
    </w:p>
    <w:p w:rsidR="009E052D" w:rsidRDefault="009E052D" w:rsidP="009E052D">
      <w:r>
        <w:t xml:space="preserve">This report provides the insights on the data analysis performed on the data of ABC pharmacy which includes their sales transactions </w:t>
      </w:r>
      <w:r w:rsidR="00E07D87">
        <w:t>from Jan</w:t>
      </w:r>
      <w:r>
        <w:t xml:space="preserve"> to June 2016.</w:t>
      </w:r>
      <w:r w:rsidR="00E07D87">
        <w:t xml:space="preserve"> It articulates business goals and questions associated with those goals as well as how data can help in achieving the business goals. Based on data analysis it provides recommendations for additional business opportunities and how the losses can be minimized. Based on the historical trends, patterns ABC pharmacy would be able to make appropriate predictions for future. </w:t>
      </w:r>
      <w:r w:rsidR="00EC7CCC">
        <w:t>It provides product and store performance which could critical for success of the business in future.</w:t>
      </w:r>
    </w:p>
    <w:p w:rsidR="00330C78" w:rsidRDefault="00330C78" w:rsidP="00330C78">
      <w:pPr>
        <w:pStyle w:val="Heading2"/>
      </w:pPr>
      <w:r w:rsidRPr="00330C78">
        <w:t>Business goals</w:t>
      </w:r>
    </w:p>
    <w:p w:rsidR="00EC7CCC" w:rsidRDefault="00EC7CCC" w:rsidP="00EC7CCC">
      <w:pPr>
        <w:pStyle w:val="ListBullet"/>
      </w:pPr>
      <w:r>
        <w:t>Investments on type of products</w:t>
      </w:r>
    </w:p>
    <w:p w:rsidR="00EC7CCC" w:rsidRDefault="00EC7CCC" w:rsidP="00EC7CCC">
      <w:pPr>
        <w:pStyle w:val="ListBullet"/>
        <w:numPr>
          <w:ilvl w:val="1"/>
          <w:numId w:val="2"/>
        </w:numPr>
      </w:pPr>
      <w:r w:rsidRPr="0052516B">
        <w:t>Identify investment opportunities on the products that are performing</w:t>
      </w:r>
      <w:r>
        <w:t xml:space="preserve"> exceptionally well</w:t>
      </w:r>
      <w:r w:rsidRPr="0052516B">
        <w:t xml:space="preserve">, so as to increase the quality of those products. </w:t>
      </w:r>
    </w:p>
    <w:p w:rsidR="00EC7CCC" w:rsidRDefault="00EC7CCC" w:rsidP="00EC7CCC">
      <w:pPr>
        <w:pStyle w:val="ListBullet"/>
      </w:pPr>
      <w:r>
        <w:t>Adjust demand of supply of high volume products</w:t>
      </w:r>
    </w:p>
    <w:p w:rsidR="00EC7CCC" w:rsidRDefault="00EC7CCC" w:rsidP="00EC7CCC">
      <w:pPr>
        <w:pStyle w:val="ListBullet"/>
        <w:numPr>
          <w:ilvl w:val="1"/>
          <w:numId w:val="2"/>
        </w:numPr>
      </w:pPr>
      <w:r w:rsidRPr="0052516B">
        <w:t>Maintain appropriate inventory and adjust the supply and demand of the products.</w:t>
      </w:r>
      <w:r>
        <w:t xml:space="preserve"> </w:t>
      </w:r>
    </w:p>
    <w:p w:rsidR="00EC7CCC" w:rsidRPr="0052516B" w:rsidRDefault="00EC7CCC" w:rsidP="00EC7CCC">
      <w:pPr>
        <w:pStyle w:val="ListBullet"/>
        <w:numPr>
          <w:ilvl w:val="1"/>
          <w:numId w:val="2"/>
        </w:numPr>
      </w:pPr>
      <w:r w:rsidRPr="0052516B">
        <w:t>Identify the seasonality associated with any products so that appropriate stocks can be maintained.</w:t>
      </w:r>
    </w:p>
    <w:p w:rsidR="00EC7CCC" w:rsidRDefault="00EC7CCC" w:rsidP="00EC7CCC">
      <w:pPr>
        <w:pStyle w:val="ListBullet"/>
      </w:pPr>
      <w:r>
        <w:lastRenderedPageBreak/>
        <w:t xml:space="preserve">Sales Revenue Targets </w:t>
      </w:r>
    </w:p>
    <w:p w:rsidR="00EC7CCC" w:rsidRDefault="00EC7CCC" w:rsidP="00EC7CCC">
      <w:pPr>
        <w:pStyle w:val="ListBullet"/>
        <w:numPr>
          <w:ilvl w:val="1"/>
          <w:numId w:val="2"/>
        </w:numPr>
      </w:pPr>
      <w:r w:rsidRPr="0052516B">
        <w:t>Sales revenue prediction an</w:t>
      </w:r>
      <w:r>
        <w:t xml:space="preserve">d set appropriate sales targets for stores </w:t>
      </w:r>
    </w:p>
    <w:p w:rsidR="00EC7CCC" w:rsidRDefault="00EC7CCC" w:rsidP="00EC7CCC">
      <w:pPr>
        <w:pStyle w:val="ListBullet"/>
      </w:pPr>
      <w:r>
        <w:t xml:space="preserve">Store Performance </w:t>
      </w:r>
    </w:p>
    <w:p w:rsidR="00EC7CCC" w:rsidRDefault="00EC7CCC" w:rsidP="00EC7CCC">
      <w:pPr>
        <w:pStyle w:val="ListBullet"/>
        <w:numPr>
          <w:ilvl w:val="1"/>
          <w:numId w:val="2"/>
        </w:numPr>
      </w:pPr>
      <w:r>
        <w:t>High and low performing stores</w:t>
      </w:r>
    </w:p>
    <w:p w:rsidR="00C64233" w:rsidRDefault="00EC7CCC" w:rsidP="00EC7CCC">
      <w:pPr>
        <w:pStyle w:val="ListBullet"/>
        <w:numPr>
          <w:ilvl w:val="1"/>
          <w:numId w:val="2"/>
        </w:numPr>
      </w:pPr>
      <w:r>
        <w:t xml:space="preserve">Identify geographically which states have higher </w:t>
      </w:r>
      <w:r w:rsidR="00C64233">
        <w:t>sales revenue and which have lower.</w:t>
      </w:r>
    </w:p>
    <w:p w:rsidR="00207551" w:rsidRDefault="00207551" w:rsidP="00EC7CCC">
      <w:pPr>
        <w:pStyle w:val="ListBullet"/>
      </w:pPr>
      <w:r>
        <w:t xml:space="preserve">Total sales revenue for 6 months of transactions. </w:t>
      </w:r>
    </w:p>
    <w:p w:rsidR="00EC7CCC" w:rsidRPr="00EC7CCC" w:rsidRDefault="00EC7CCC" w:rsidP="00EC7CCC"/>
    <w:p w:rsidR="00330C78" w:rsidRDefault="00330C78" w:rsidP="00330C78">
      <w:pPr>
        <w:pStyle w:val="Heading2"/>
      </w:pPr>
      <w:r w:rsidRPr="00330C78">
        <w:t>Business questions</w:t>
      </w:r>
    </w:p>
    <w:p w:rsidR="002C5665" w:rsidRPr="002C5665" w:rsidRDefault="002C5665" w:rsidP="002C5665">
      <w:pPr>
        <w:pStyle w:val="ListBullet"/>
        <w:numPr>
          <w:ilvl w:val="0"/>
          <w:numId w:val="25"/>
        </w:numPr>
      </w:pPr>
      <w:r w:rsidRPr="002C5665">
        <w:t>What’s total sales revenue for ABC Pharmacy</w:t>
      </w:r>
      <w:r w:rsidR="00AE0D90">
        <w:t xml:space="preserve"> </w:t>
      </w:r>
      <w:r w:rsidR="00EF48B2">
        <w:t>for Jan 2016 to June 2016</w:t>
      </w:r>
      <w:r w:rsidRPr="002C5665">
        <w:t>?</w:t>
      </w:r>
    </w:p>
    <w:p w:rsidR="002C5665" w:rsidRPr="002C5665" w:rsidRDefault="002C5665" w:rsidP="002C5665">
      <w:pPr>
        <w:pStyle w:val="ListBullet"/>
        <w:numPr>
          <w:ilvl w:val="0"/>
          <w:numId w:val="25"/>
        </w:numPr>
      </w:pPr>
      <w:r w:rsidRPr="002C5665">
        <w:t>What’s percentage gain/loss in sales revenue every month</w:t>
      </w:r>
      <w:r w:rsidR="00EF48B2">
        <w:t xml:space="preserve"> for Jan 2016 to June 2016</w:t>
      </w:r>
      <w:r w:rsidRPr="002C5665">
        <w:t>?</w:t>
      </w:r>
    </w:p>
    <w:p w:rsidR="002C5665" w:rsidRPr="002C5665" w:rsidRDefault="002C5665" w:rsidP="002C5665">
      <w:pPr>
        <w:pStyle w:val="ListBullet"/>
        <w:numPr>
          <w:ilvl w:val="0"/>
          <w:numId w:val="25"/>
        </w:numPr>
      </w:pPr>
      <w:r w:rsidRPr="002C5665">
        <w:t>Which are the best-selling product?</w:t>
      </w:r>
    </w:p>
    <w:p w:rsidR="002C5665" w:rsidRDefault="002C5665" w:rsidP="002C5665">
      <w:pPr>
        <w:pStyle w:val="ListBullet"/>
        <w:numPr>
          <w:ilvl w:val="0"/>
          <w:numId w:val="25"/>
        </w:numPr>
      </w:pPr>
      <w:r w:rsidRPr="002C5665">
        <w:t xml:space="preserve">Which </w:t>
      </w:r>
      <w:r w:rsidR="00CF522C">
        <w:t xml:space="preserve">major </w:t>
      </w:r>
      <w:r w:rsidRPr="002C5665">
        <w:t>product categories perform better?</w:t>
      </w:r>
    </w:p>
    <w:p w:rsidR="00AE3B7E" w:rsidRDefault="00AE3B7E" w:rsidP="00AE3B7E">
      <w:pPr>
        <w:pStyle w:val="ListBullet"/>
        <w:numPr>
          <w:ilvl w:val="0"/>
          <w:numId w:val="25"/>
        </w:numPr>
      </w:pPr>
      <w:r>
        <w:t xml:space="preserve">Are some products categories getting sold in greater quantities based on seasonality? </w:t>
      </w:r>
    </w:p>
    <w:p w:rsidR="002C5665" w:rsidRPr="002C5665" w:rsidRDefault="002C5665" w:rsidP="002C5665">
      <w:pPr>
        <w:pStyle w:val="ListBullet"/>
        <w:numPr>
          <w:ilvl w:val="0"/>
          <w:numId w:val="25"/>
        </w:numPr>
      </w:pPr>
      <w:r w:rsidRPr="002C5665">
        <w:t>What are the average number of products sold per transaction, per day, per month, per year?</w:t>
      </w:r>
    </w:p>
    <w:p w:rsidR="002C5665" w:rsidRPr="002C5665" w:rsidRDefault="002C5665" w:rsidP="002C5665">
      <w:pPr>
        <w:pStyle w:val="ListBullet"/>
        <w:numPr>
          <w:ilvl w:val="0"/>
          <w:numId w:val="25"/>
        </w:numPr>
      </w:pPr>
      <w:r w:rsidRPr="002C5665">
        <w:t>Which store has maximum performance based on sales revenue?</w:t>
      </w:r>
    </w:p>
    <w:p w:rsidR="002C5665" w:rsidRPr="002C5665" w:rsidRDefault="002C5665" w:rsidP="002C5665">
      <w:pPr>
        <w:pStyle w:val="ListBullet"/>
        <w:numPr>
          <w:ilvl w:val="0"/>
          <w:numId w:val="25"/>
        </w:numPr>
      </w:pPr>
      <w:r w:rsidRPr="002C5665">
        <w:t>What’s state wise sales revenue?</w:t>
      </w:r>
    </w:p>
    <w:p w:rsidR="002C5665" w:rsidRPr="002C5665" w:rsidRDefault="002C5665" w:rsidP="002C5665">
      <w:pPr>
        <w:pStyle w:val="ListBullet"/>
        <w:numPr>
          <w:ilvl w:val="0"/>
          <w:numId w:val="25"/>
        </w:numPr>
      </w:pPr>
      <w:r w:rsidRPr="002C5665">
        <w:t>What’s average sale per store?</w:t>
      </w:r>
    </w:p>
    <w:p w:rsidR="002C5665" w:rsidRPr="002C5665" w:rsidRDefault="002C5665" w:rsidP="002C5665">
      <w:pPr>
        <w:pStyle w:val="ListBullet"/>
        <w:numPr>
          <w:ilvl w:val="0"/>
          <w:numId w:val="25"/>
        </w:numPr>
      </w:pPr>
      <w:r w:rsidRPr="002C5665">
        <w:t>What are number of stores state wise?</w:t>
      </w:r>
    </w:p>
    <w:p w:rsidR="002C5665" w:rsidRPr="002C5665" w:rsidRDefault="002C5665" w:rsidP="002C5665">
      <w:pPr>
        <w:pStyle w:val="ListBullet"/>
        <w:numPr>
          <w:ilvl w:val="0"/>
          <w:numId w:val="25"/>
        </w:numPr>
      </w:pPr>
      <w:r w:rsidRPr="002C5665">
        <w:t xml:space="preserve">For any particular store which product generates maximum revenue? </w:t>
      </w:r>
    </w:p>
    <w:p w:rsidR="002C5665" w:rsidRPr="002C5665" w:rsidRDefault="002C5665" w:rsidP="002C5665">
      <w:pPr>
        <w:pStyle w:val="ListBullet"/>
        <w:numPr>
          <w:ilvl w:val="0"/>
          <w:numId w:val="25"/>
        </w:numPr>
      </w:pPr>
      <w:r w:rsidRPr="002C5665">
        <w:t>For any particular store which product does not generate any revenue or least revenue?</w:t>
      </w:r>
    </w:p>
    <w:p w:rsidR="00207551" w:rsidRPr="002C5665" w:rsidRDefault="002C5665" w:rsidP="002C5665">
      <w:pPr>
        <w:pStyle w:val="ListBullet"/>
        <w:numPr>
          <w:ilvl w:val="0"/>
          <w:numId w:val="25"/>
        </w:numPr>
      </w:pPr>
      <w:r w:rsidRPr="002C5665">
        <w:t>For any particular store which month has maximum sales?</w:t>
      </w:r>
    </w:p>
    <w:p w:rsidR="00330C78" w:rsidRPr="00330C78" w:rsidRDefault="00330C78" w:rsidP="00330C78">
      <w:pPr>
        <w:pStyle w:val="Heading2"/>
      </w:pPr>
      <w:r w:rsidRPr="00330C78">
        <w:t>Data description</w:t>
      </w:r>
    </w:p>
    <w:p w:rsidR="00330C78" w:rsidRDefault="00330C78" w:rsidP="002C5665">
      <w:pPr>
        <w:pStyle w:val="Heading2"/>
        <w:numPr>
          <w:ilvl w:val="1"/>
          <w:numId w:val="4"/>
        </w:numPr>
        <w:ind w:left="360"/>
      </w:pPr>
      <w:r w:rsidRPr="00330C78">
        <w:t>Data quality</w:t>
      </w:r>
    </w:p>
    <w:p w:rsidR="000A197E" w:rsidRDefault="000A197E" w:rsidP="002C5665">
      <w:pPr>
        <w:pStyle w:val="ListParagraph"/>
        <w:numPr>
          <w:ilvl w:val="0"/>
          <w:numId w:val="26"/>
        </w:numPr>
      </w:pPr>
      <w:r>
        <w:t>Overall data seems to be appropriate with appropriate and consistent data types.</w:t>
      </w:r>
    </w:p>
    <w:p w:rsidR="002C5665" w:rsidRDefault="002C5665" w:rsidP="002C5665">
      <w:pPr>
        <w:pStyle w:val="ListParagraph"/>
        <w:numPr>
          <w:ilvl w:val="0"/>
          <w:numId w:val="26"/>
        </w:numPr>
      </w:pPr>
      <w:r>
        <w:t xml:space="preserve">Duplicate check </w:t>
      </w:r>
    </w:p>
    <w:p w:rsidR="002C5665" w:rsidRDefault="002C5665" w:rsidP="002C5665">
      <w:pPr>
        <w:pStyle w:val="ListParagraph"/>
        <w:numPr>
          <w:ilvl w:val="1"/>
          <w:numId w:val="26"/>
        </w:numPr>
      </w:pPr>
      <w:r>
        <w:t>Performed duplicate check for following and did not find any duplicates</w:t>
      </w:r>
    </w:p>
    <w:p w:rsidR="002C5665" w:rsidRDefault="002C5665" w:rsidP="002C5665">
      <w:pPr>
        <w:pStyle w:val="ListParagraph"/>
        <w:numPr>
          <w:ilvl w:val="2"/>
          <w:numId w:val="26"/>
        </w:numPr>
      </w:pPr>
      <w:r>
        <w:t>MAJOR_PROD_CAT</w:t>
      </w:r>
    </w:p>
    <w:p w:rsidR="002C5665" w:rsidRDefault="002C5665" w:rsidP="002C5665">
      <w:pPr>
        <w:pStyle w:val="ListParagraph"/>
        <w:numPr>
          <w:ilvl w:val="2"/>
          <w:numId w:val="26"/>
        </w:numPr>
      </w:pPr>
      <w:r>
        <w:t>PROD_CAT</w:t>
      </w:r>
    </w:p>
    <w:p w:rsidR="002C5665" w:rsidRDefault="002C5665" w:rsidP="002C5665">
      <w:pPr>
        <w:pStyle w:val="ListParagraph"/>
        <w:numPr>
          <w:ilvl w:val="2"/>
          <w:numId w:val="26"/>
        </w:numPr>
      </w:pPr>
      <w:r>
        <w:t>PROD_SUB_CAT</w:t>
      </w:r>
    </w:p>
    <w:p w:rsidR="002C5665" w:rsidRDefault="002C5665" w:rsidP="002C5665">
      <w:pPr>
        <w:pStyle w:val="ListParagraph"/>
        <w:numPr>
          <w:ilvl w:val="2"/>
          <w:numId w:val="26"/>
        </w:numPr>
      </w:pPr>
      <w:r>
        <w:t>PROD_SEG</w:t>
      </w:r>
    </w:p>
    <w:p w:rsidR="002C5665" w:rsidRDefault="002C5665" w:rsidP="002C5665">
      <w:pPr>
        <w:pStyle w:val="ListParagraph"/>
        <w:numPr>
          <w:ilvl w:val="2"/>
          <w:numId w:val="26"/>
        </w:numPr>
      </w:pPr>
      <w:r>
        <w:t>PROD_MASTER</w:t>
      </w:r>
    </w:p>
    <w:p w:rsidR="002C5665" w:rsidRDefault="002C5665" w:rsidP="002C5665">
      <w:pPr>
        <w:pStyle w:val="ListParagraph"/>
        <w:numPr>
          <w:ilvl w:val="2"/>
          <w:numId w:val="26"/>
        </w:numPr>
      </w:pPr>
      <w:r>
        <w:t>PHRMCY_MASTER</w:t>
      </w:r>
    </w:p>
    <w:p w:rsidR="002C5665" w:rsidRDefault="000A197E" w:rsidP="002C5665">
      <w:pPr>
        <w:pStyle w:val="ListParagraph"/>
        <w:numPr>
          <w:ilvl w:val="1"/>
          <w:numId w:val="26"/>
        </w:numPr>
      </w:pPr>
      <w:r>
        <w:t>In</w:t>
      </w:r>
      <w:r w:rsidR="002C5665">
        <w:t xml:space="preserve"> POS_TRANS checked duplicates based on </w:t>
      </w:r>
      <w:r w:rsidR="002C5665" w:rsidRPr="002C5665">
        <w:t>BSKT_ID, PROD_NBR, PHRMCY_NBR</w:t>
      </w:r>
      <w:r w:rsidR="002C5665">
        <w:t xml:space="preserve">, there are duplicates based on that so added </w:t>
      </w:r>
      <w:r w:rsidR="002C5665" w:rsidRPr="002C5665">
        <w:t xml:space="preserve">SLS_DTE, EXT_SLS_AMT, </w:t>
      </w:r>
      <w:proofErr w:type="gramStart"/>
      <w:r w:rsidR="002C5665" w:rsidRPr="002C5665">
        <w:t>SLS</w:t>
      </w:r>
      <w:proofErr w:type="gramEnd"/>
      <w:r w:rsidR="002C5665" w:rsidRPr="002C5665">
        <w:t>_QTY</w:t>
      </w:r>
      <w:r w:rsidR="002C5665">
        <w:t xml:space="preserve"> as part of unique identifier.</w:t>
      </w:r>
    </w:p>
    <w:p w:rsidR="002C5665" w:rsidRDefault="002C5665" w:rsidP="002C5665">
      <w:pPr>
        <w:pStyle w:val="ListParagraph"/>
        <w:numPr>
          <w:ilvl w:val="0"/>
          <w:numId w:val="26"/>
        </w:numPr>
      </w:pPr>
      <w:r>
        <w:t>Sales quantity is POS_TRANS is negative which seems to be legit as they could be returns in the store.</w:t>
      </w:r>
    </w:p>
    <w:p w:rsidR="002C5665" w:rsidRDefault="002C5665" w:rsidP="002C5665">
      <w:pPr>
        <w:pStyle w:val="ListParagraph"/>
        <w:numPr>
          <w:ilvl w:val="0"/>
          <w:numId w:val="26"/>
        </w:numPr>
      </w:pPr>
      <w:r>
        <w:t xml:space="preserve">CSV file related to </w:t>
      </w:r>
      <w:r w:rsidRPr="002C5665">
        <w:t>MAJOR_PROD_CAT</w:t>
      </w:r>
      <w:r>
        <w:t xml:space="preserve"> had an empty column so had to clean it.</w:t>
      </w:r>
    </w:p>
    <w:p w:rsidR="005B33E3" w:rsidRDefault="005B33E3" w:rsidP="005B33E3">
      <w:pPr>
        <w:pStyle w:val="ListParagraph"/>
        <w:numPr>
          <w:ilvl w:val="0"/>
          <w:numId w:val="26"/>
        </w:numPr>
      </w:pPr>
      <w:r>
        <w:t xml:space="preserve">From PROD_MASTER there is no need to have the below columns as they can be derived based on SEG_CD. </w:t>
      </w:r>
    </w:p>
    <w:p w:rsidR="005B33E3" w:rsidRDefault="005B33E3" w:rsidP="005B33E3">
      <w:pPr>
        <w:pStyle w:val="ListParagraph"/>
        <w:numPr>
          <w:ilvl w:val="1"/>
          <w:numId w:val="26"/>
        </w:numPr>
      </w:pPr>
      <w:r>
        <w:t>MAJOR_CAT_CD</w:t>
      </w:r>
    </w:p>
    <w:p w:rsidR="005B33E3" w:rsidRDefault="005B33E3" w:rsidP="005B33E3">
      <w:pPr>
        <w:pStyle w:val="ListParagraph"/>
        <w:numPr>
          <w:ilvl w:val="1"/>
          <w:numId w:val="26"/>
        </w:numPr>
      </w:pPr>
      <w:r>
        <w:t>CAT_CD</w:t>
      </w:r>
    </w:p>
    <w:p w:rsidR="005B33E3" w:rsidRDefault="005B33E3" w:rsidP="005B33E3">
      <w:pPr>
        <w:pStyle w:val="ListParagraph"/>
        <w:numPr>
          <w:ilvl w:val="1"/>
          <w:numId w:val="26"/>
        </w:numPr>
      </w:pPr>
      <w:r>
        <w:lastRenderedPageBreak/>
        <w:t>SUB_CAT_CD</w:t>
      </w:r>
    </w:p>
    <w:p w:rsidR="002C5665" w:rsidRPr="002C5665" w:rsidRDefault="002C5665" w:rsidP="002C5665"/>
    <w:p w:rsidR="00330C78" w:rsidRDefault="00330C78" w:rsidP="002C5665">
      <w:pPr>
        <w:pStyle w:val="Heading2"/>
        <w:numPr>
          <w:ilvl w:val="1"/>
          <w:numId w:val="4"/>
        </w:numPr>
        <w:ind w:left="360"/>
      </w:pPr>
      <w:r w:rsidRPr="00330C78">
        <w:t>Data model</w:t>
      </w:r>
    </w:p>
    <w:p w:rsidR="000A197E" w:rsidRPr="000A197E" w:rsidRDefault="000A197E" w:rsidP="000A197E">
      <w:r>
        <w:t>Below is the data model for ABC pharmacy data</w:t>
      </w:r>
    </w:p>
    <w:p w:rsidR="000A197E" w:rsidRPr="000A197E" w:rsidRDefault="000A197E" w:rsidP="000A197E">
      <w:r w:rsidRPr="000A197E">
        <w:rPr>
          <w:noProof/>
          <w:lang w:eastAsia="en-US"/>
        </w:rPr>
        <w:drawing>
          <wp:inline distT="0" distB="0" distL="0" distR="0">
            <wp:extent cx="6715125" cy="5061495"/>
            <wp:effectExtent l="0" t="0" r="0" b="6350"/>
            <wp:docPr id="1" name="Picture 1" descr="C:\Aamol\GitRepos\msdatascience\Data-Management\Week5\Week5-Topic5-Data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mol\GitRepos\msdatascience\Data-Management\Week5\Week5-Topic5-Data Mode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25449" cy="5069277"/>
                    </a:xfrm>
                    <a:prstGeom prst="rect">
                      <a:avLst/>
                    </a:prstGeom>
                    <a:noFill/>
                    <a:ln>
                      <a:noFill/>
                    </a:ln>
                  </pic:spPr>
                </pic:pic>
              </a:graphicData>
            </a:graphic>
          </wp:inline>
        </w:drawing>
      </w:r>
    </w:p>
    <w:p w:rsidR="00330C78" w:rsidRDefault="00330C78" w:rsidP="00330C78">
      <w:pPr>
        <w:pStyle w:val="Heading2"/>
      </w:pPr>
      <w:r w:rsidRPr="00330C78">
        <w:t>Methodological summary</w:t>
      </w:r>
    </w:p>
    <w:p w:rsidR="00AE0D90" w:rsidRDefault="00AE0D90" w:rsidP="00AE0D90">
      <w:r>
        <w:t>R has been used along with tidyverse package to answer majority of the business questions. For visualization have created charts using excel charts, alternatively can be created using R plotting libraries as well.</w:t>
      </w:r>
    </w:p>
    <w:p w:rsidR="00AE0D90" w:rsidRDefault="00AE0D90" w:rsidP="00AE0D90">
      <w:pPr>
        <w:pStyle w:val="ListParagraph"/>
        <w:numPr>
          <w:ilvl w:val="0"/>
          <w:numId w:val="27"/>
        </w:numPr>
      </w:pPr>
      <w:r>
        <w:t xml:space="preserve">For calculating total sales revenue for ABC pharmacy for Jan 2016 to June 2016 had to just sum the line item total for each order </w:t>
      </w:r>
    </w:p>
    <w:p w:rsidR="00EF48B2" w:rsidRDefault="00EF48B2" w:rsidP="00AE0D90">
      <w:pPr>
        <w:pStyle w:val="ListParagraph"/>
        <w:numPr>
          <w:ilvl w:val="0"/>
          <w:numId w:val="27"/>
        </w:numPr>
      </w:pPr>
      <w:r>
        <w:t xml:space="preserve">For percentage gain and loss month on month, first calculate the sales revenue for each month hand  from Jan 2016 to June 2016 and then export data to excel and then use percentage calculation by subtracting current month minus previous month salary and diving it by previous month sales. </w:t>
      </w:r>
    </w:p>
    <w:p w:rsidR="005B33E3" w:rsidRDefault="005B33E3" w:rsidP="00AE0D90">
      <w:pPr>
        <w:pStyle w:val="ListParagraph"/>
        <w:numPr>
          <w:ilvl w:val="0"/>
          <w:numId w:val="27"/>
        </w:numPr>
      </w:pPr>
      <w:r>
        <w:lastRenderedPageBreak/>
        <w:t xml:space="preserve">For identifying top selling products by quantity had to group by product number and description and then do the sum of the sales quantity </w:t>
      </w:r>
    </w:p>
    <w:p w:rsidR="005B33E3" w:rsidRPr="00AE0D90" w:rsidRDefault="005B33E3" w:rsidP="005B33E3">
      <w:pPr>
        <w:pStyle w:val="ListParagraph"/>
        <w:numPr>
          <w:ilvl w:val="0"/>
          <w:numId w:val="27"/>
        </w:numPr>
      </w:pPr>
      <w:r>
        <w:t>For identifying top selling products by $ value had to group by product number and description and then do the sum of the sales quantity multiplied by price each.</w:t>
      </w:r>
    </w:p>
    <w:p w:rsidR="005B33E3" w:rsidRDefault="00CF522C" w:rsidP="00EC68CE">
      <w:pPr>
        <w:pStyle w:val="ListParagraph"/>
        <w:numPr>
          <w:ilvl w:val="0"/>
          <w:numId w:val="27"/>
        </w:numPr>
      </w:pPr>
      <w:r>
        <w:t xml:space="preserve">For </w:t>
      </w:r>
      <w:r w:rsidR="007B4896">
        <w:t xml:space="preserve">Product </w:t>
      </w:r>
      <w:r>
        <w:t xml:space="preserve">Categories </w:t>
      </w:r>
      <w:r w:rsidR="007B4896">
        <w:t xml:space="preserve">performance </w:t>
      </w:r>
      <w:r w:rsidR="00EC68CE">
        <w:t xml:space="preserve">joined transaction, product, product segment, product sub category, product category and product major category, and then grouped on Major product category and summed </w:t>
      </w:r>
      <w:r w:rsidR="004A6EE2">
        <w:t>line item total which is sales quantity into sales amount.</w:t>
      </w:r>
    </w:p>
    <w:p w:rsidR="004A6EE2" w:rsidRDefault="004A6EE2" w:rsidP="004A6EE2">
      <w:pPr>
        <w:pStyle w:val="ListParagraph"/>
        <w:numPr>
          <w:ilvl w:val="0"/>
          <w:numId w:val="27"/>
        </w:numPr>
      </w:pPr>
      <w:r>
        <w:t xml:space="preserve">For </w:t>
      </w:r>
      <w:r>
        <w:t xml:space="preserve">identifying seasonality associated with major </w:t>
      </w:r>
      <w:r>
        <w:t>Product Categories joined transaction, product, product segment, product sub category, product category and product major category, and then grouped on Major product category</w:t>
      </w:r>
      <w:r>
        <w:t>, month and year of transaction date</w:t>
      </w:r>
      <w:r>
        <w:t xml:space="preserve"> and summed line item total which </w:t>
      </w:r>
      <w:r>
        <w:t xml:space="preserve">is </w:t>
      </w:r>
      <w:r>
        <w:t xml:space="preserve">sales quantity </w:t>
      </w:r>
      <w:r>
        <w:t>into</w:t>
      </w:r>
      <w:r>
        <w:t xml:space="preserve"> sales amount.</w:t>
      </w:r>
      <w:r w:rsidR="009B6945">
        <w:t xml:space="preserve"> Once the data is available exp</w:t>
      </w:r>
      <w:bookmarkStart w:id="0" w:name="_GoBack"/>
      <w:bookmarkEnd w:id="0"/>
      <w:r w:rsidR="009B6945">
        <w:t xml:space="preserve">ort to </w:t>
      </w:r>
      <w:proofErr w:type="spellStart"/>
      <w:r w:rsidR="009B6945">
        <w:t>csv</w:t>
      </w:r>
      <w:proofErr w:type="spellEnd"/>
      <w:r w:rsidR="009B6945">
        <w:t xml:space="preserve"> and used excel to generate graphs and analysis.</w:t>
      </w:r>
    </w:p>
    <w:p w:rsidR="00EC68CE" w:rsidRPr="00AE0D90" w:rsidRDefault="00EC68CE" w:rsidP="00EC68CE">
      <w:pPr>
        <w:pStyle w:val="ListParagraph"/>
        <w:numPr>
          <w:ilvl w:val="0"/>
          <w:numId w:val="27"/>
        </w:numPr>
      </w:pPr>
    </w:p>
    <w:p w:rsidR="00330C78" w:rsidRDefault="00330C78" w:rsidP="00330C78">
      <w:pPr>
        <w:pStyle w:val="Heading2"/>
      </w:pPr>
      <w:r w:rsidRPr="00330C78">
        <w:t>Results</w:t>
      </w:r>
    </w:p>
    <w:p w:rsidR="00EF48B2" w:rsidRDefault="00426ACF" w:rsidP="00EF48B2">
      <w:pPr>
        <w:pStyle w:val="Heading3"/>
      </w:pPr>
      <w:r>
        <w:t xml:space="preserve">Total Sales revenue </w:t>
      </w:r>
    </w:p>
    <w:p w:rsidR="00426ACF" w:rsidRDefault="00EF48B2" w:rsidP="00EF48B2">
      <w:pPr>
        <w:pStyle w:val="ListParagraph"/>
        <w:numPr>
          <w:ilvl w:val="0"/>
          <w:numId w:val="27"/>
        </w:numPr>
      </w:pPr>
      <w:r>
        <w:t xml:space="preserve">Total sales revenue </w:t>
      </w:r>
      <w:r w:rsidR="00426ACF">
        <w:t xml:space="preserve">for ABC Pharmacy from Jan 2016 to June 2016 is </w:t>
      </w:r>
      <w:r w:rsidR="00426ACF" w:rsidRPr="00EF48B2">
        <w:t>$17,283,853.00</w:t>
      </w:r>
    </w:p>
    <w:p w:rsidR="00EF48B2" w:rsidRDefault="00EF48B2" w:rsidP="00EF48B2">
      <w:pPr>
        <w:pStyle w:val="Heading3"/>
      </w:pPr>
      <w:r>
        <w:t>Percentage Gain/Loss month on month</w:t>
      </w:r>
    </w:p>
    <w:p w:rsidR="00EF48B2" w:rsidRDefault="00EF48B2" w:rsidP="00EF48B2">
      <w:r>
        <w:t xml:space="preserve">Below table show the month on month sales </w:t>
      </w:r>
    </w:p>
    <w:tbl>
      <w:tblPr>
        <w:tblW w:w="8545" w:type="dxa"/>
        <w:tblLook w:val="04A0" w:firstRow="1" w:lastRow="0" w:firstColumn="1" w:lastColumn="0" w:noHBand="0" w:noVBand="1"/>
      </w:tblPr>
      <w:tblGrid>
        <w:gridCol w:w="1975"/>
        <w:gridCol w:w="3150"/>
        <w:gridCol w:w="3420"/>
      </w:tblGrid>
      <w:tr w:rsidR="00EF48B2" w:rsidRPr="00EF48B2" w:rsidTr="00A20F27">
        <w:trPr>
          <w:trHeight w:val="600"/>
        </w:trPr>
        <w:tc>
          <w:tcPr>
            <w:tcW w:w="1975"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EF48B2" w:rsidRPr="00EF48B2" w:rsidRDefault="00A20F27" w:rsidP="00EF48B2">
            <w:pPr>
              <w:spacing w:after="0" w:line="240" w:lineRule="auto"/>
              <w:rPr>
                <w:rFonts w:ascii="Calibri" w:eastAsia="Times New Roman" w:hAnsi="Calibri" w:cs="Calibri"/>
                <w:color w:val="FFFFFF"/>
                <w:sz w:val="22"/>
                <w:szCs w:val="22"/>
                <w:lang w:eastAsia="en-US"/>
              </w:rPr>
            </w:pPr>
            <w:bookmarkStart w:id="1" w:name="RANGE!A1:E7"/>
            <w:r>
              <w:rPr>
                <w:rFonts w:ascii="Calibri" w:eastAsia="Times New Roman" w:hAnsi="Calibri" w:cs="Calibri"/>
                <w:color w:val="FFFFFF"/>
                <w:sz w:val="22"/>
                <w:szCs w:val="22"/>
                <w:lang w:eastAsia="en-US"/>
              </w:rPr>
              <w:t>M</w:t>
            </w:r>
            <w:r w:rsidR="00EF48B2" w:rsidRPr="00EF48B2">
              <w:rPr>
                <w:rFonts w:ascii="Calibri" w:eastAsia="Times New Roman" w:hAnsi="Calibri" w:cs="Calibri"/>
                <w:color w:val="FFFFFF"/>
                <w:sz w:val="22"/>
                <w:szCs w:val="22"/>
                <w:lang w:eastAsia="en-US"/>
              </w:rPr>
              <w:t>onth</w:t>
            </w:r>
            <w:r>
              <w:rPr>
                <w:rFonts w:ascii="Calibri" w:eastAsia="Times New Roman" w:hAnsi="Calibri" w:cs="Calibri"/>
                <w:color w:val="FFFFFF"/>
                <w:sz w:val="22"/>
                <w:szCs w:val="22"/>
                <w:lang w:eastAsia="en-US"/>
              </w:rPr>
              <w:t xml:space="preserve"> </w:t>
            </w:r>
            <w:r w:rsidR="00EF48B2" w:rsidRPr="00EF48B2">
              <w:rPr>
                <w:rFonts w:ascii="Calibri" w:eastAsia="Times New Roman" w:hAnsi="Calibri" w:cs="Calibri"/>
                <w:color w:val="FFFFFF"/>
                <w:sz w:val="22"/>
                <w:szCs w:val="22"/>
                <w:lang w:eastAsia="en-US"/>
              </w:rPr>
              <w:t>And</w:t>
            </w:r>
            <w:r>
              <w:rPr>
                <w:rFonts w:ascii="Calibri" w:eastAsia="Times New Roman" w:hAnsi="Calibri" w:cs="Calibri"/>
                <w:color w:val="FFFFFF"/>
                <w:sz w:val="22"/>
                <w:szCs w:val="22"/>
                <w:lang w:eastAsia="en-US"/>
              </w:rPr>
              <w:t xml:space="preserve"> </w:t>
            </w:r>
            <w:r w:rsidR="00EF48B2" w:rsidRPr="00EF48B2">
              <w:rPr>
                <w:rFonts w:ascii="Calibri" w:eastAsia="Times New Roman" w:hAnsi="Calibri" w:cs="Calibri"/>
                <w:color w:val="FFFFFF"/>
                <w:sz w:val="22"/>
                <w:szCs w:val="22"/>
                <w:lang w:eastAsia="en-US"/>
              </w:rPr>
              <w:t>Year</w:t>
            </w:r>
            <w:bookmarkEnd w:id="1"/>
          </w:p>
        </w:tc>
        <w:tc>
          <w:tcPr>
            <w:tcW w:w="3150" w:type="dxa"/>
            <w:tcBorders>
              <w:top w:val="single" w:sz="4" w:space="0" w:color="auto"/>
              <w:left w:val="nil"/>
              <w:bottom w:val="single" w:sz="4" w:space="0" w:color="auto"/>
              <w:right w:val="single" w:sz="4" w:space="0" w:color="auto"/>
            </w:tcBorders>
            <w:shd w:val="clear" w:color="000000" w:fill="44546A"/>
            <w:noWrap/>
            <w:vAlign w:val="bottom"/>
            <w:hideMark/>
          </w:tcPr>
          <w:p w:rsidR="00EF48B2" w:rsidRPr="00EF48B2" w:rsidRDefault="00A20F27" w:rsidP="00A20F27">
            <w:pPr>
              <w:spacing w:after="0" w:line="240" w:lineRule="auto"/>
              <w:rPr>
                <w:rFonts w:ascii="Calibri" w:eastAsia="Times New Roman" w:hAnsi="Calibri" w:cs="Calibri"/>
                <w:color w:val="FFFFFF"/>
                <w:sz w:val="22"/>
                <w:szCs w:val="22"/>
                <w:lang w:eastAsia="en-US"/>
              </w:rPr>
            </w:pPr>
            <w:r>
              <w:rPr>
                <w:rFonts w:ascii="Calibri" w:eastAsia="Times New Roman" w:hAnsi="Calibri" w:cs="Calibri"/>
                <w:color w:val="FFFFFF"/>
                <w:sz w:val="22"/>
                <w:szCs w:val="22"/>
                <w:lang w:eastAsia="en-US"/>
              </w:rPr>
              <w:t>M</w:t>
            </w:r>
            <w:r w:rsidR="00EF48B2" w:rsidRPr="00EF48B2">
              <w:rPr>
                <w:rFonts w:ascii="Calibri" w:eastAsia="Times New Roman" w:hAnsi="Calibri" w:cs="Calibri"/>
                <w:color w:val="FFFFFF"/>
                <w:sz w:val="22"/>
                <w:szCs w:val="22"/>
                <w:lang w:eastAsia="en-US"/>
              </w:rPr>
              <w:t>onthly</w:t>
            </w:r>
            <w:r>
              <w:rPr>
                <w:rFonts w:ascii="Calibri" w:eastAsia="Times New Roman" w:hAnsi="Calibri" w:cs="Calibri"/>
                <w:color w:val="FFFFFF"/>
                <w:sz w:val="22"/>
                <w:szCs w:val="22"/>
                <w:lang w:eastAsia="en-US"/>
              </w:rPr>
              <w:t xml:space="preserve"> </w:t>
            </w:r>
            <w:r w:rsidR="00EF48B2" w:rsidRPr="00EF48B2">
              <w:rPr>
                <w:rFonts w:ascii="Calibri" w:eastAsia="Times New Roman" w:hAnsi="Calibri" w:cs="Calibri"/>
                <w:color w:val="FFFFFF"/>
                <w:sz w:val="22"/>
                <w:szCs w:val="22"/>
                <w:lang w:eastAsia="en-US"/>
              </w:rPr>
              <w:t>Sale</w:t>
            </w:r>
            <w:r>
              <w:rPr>
                <w:rFonts w:ascii="Calibri" w:eastAsia="Times New Roman" w:hAnsi="Calibri" w:cs="Calibri"/>
                <w:color w:val="FFFFFF"/>
                <w:sz w:val="22"/>
                <w:szCs w:val="22"/>
                <w:lang w:eastAsia="en-US"/>
              </w:rPr>
              <w:t>s $</w:t>
            </w:r>
          </w:p>
        </w:tc>
        <w:tc>
          <w:tcPr>
            <w:tcW w:w="3420" w:type="dxa"/>
            <w:tcBorders>
              <w:top w:val="single" w:sz="4" w:space="0" w:color="auto"/>
              <w:left w:val="nil"/>
              <w:bottom w:val="single" w:sz="4" w:space="0" w:color="auto"/>
              <w:right w:val="single" w:sz="4" w:space="0" w:color="auto"/>
            </w:tcBorders>
            <w:shd w:val="clear" w:color="000000" w:fill="44546A"/>
            <w:vAlign w:val="bottom"/>
            <w:hideMark/>
          </w:tcPr>
          <w:p w:rsidR="00EF48B2" w:rsidRPr="00EF48B2" w:rsidRDefault="00EF48B2" w:rsidP="00EF48B2">
            <w:pPr>
              <w:spacing w:after="0" w:line="240" w:lineRule="auto"/>
              <w:rPr>
                <w:rFonts w:ascii="Calibri" w:eastAsia="Times New Roman" w:hAnsi="Calibri" w:cs="Calibri"/>
                <w:color w:val="FFFFFF"/>
                <w:sz w:val="22"/>
                <w:szCs w:val="22"/>
                <w:lang w:eastAsia="en-US"/>
              </w:rPr>
            </w:pPr>
            <w:r w:rsidRPr="00EF48B2">
              <w:rPr>
                <w:rFonts w:ascii="Calibri" w:eastAsia="Times New Roman" w:hAnsi="Calibri" w:cs="Calibri"/>
                <w:color w:val="FFFFFF"/>
                <w:sz w:val="22"/>
                <w:szCs w:val="22"/>
                <w:lang w:eastAsia="en-US"/>
              </w:rPr>
              <w:t xml:space="preserve">Month on Month Sales </w:t>
            </w:r>
            <w:r w:rsidR="00A20F27" w:rsidRPr="00EF48B2">
              <w:rPr>
                <w:rFonts w:ascii="Calibri" w:eastAsia="Times New Roman" w:hAnsi="Calibri" w:cs="Calibri"/>
                <w:color w:val="FFFFFF"/>
                <w:sz w:val="22"/>
                <w:szCs w:val="22"/>
                <w:lang w:eastAsia="en-US"/>
              </w:rPr>
              <w:t xml:space="preserve">Revenue </w:t>
            </w:r>
            <w:r w:rsidRPr="00EF48B2">
              <w:rPr>
                <w:rFonts w:ascii="Calibri" w:eastAsia="Times New Roman" w:hAnsi="Calibri" w:cs="Calibri"/>
                <w:color w:val="FFFFFF"/>
                <w:sz w:val="22"/>
                <w:szCs w:val="22"/>
                <w:lang w:eastAsia="en-US"/>
              </w:rPr>
              <w:br/>
              <w:t>(Increase/Decrease %)</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Jan-16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3,026,923.89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Feb-16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2,900,311.95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-4%</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Mar-16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3,707,182.09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28%</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Apr-16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2,304,948.19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-38%</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May-16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2,523,208.54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9%</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Jun-16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2,821,277.92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12%</w:t>
            </w:r>
          </w:p>
        </w:tc>
      </w:tr>
    </w:tbl>
    <w:p w:rsidR="00EF48B2" w:rsidRDefault="00EF48B2" w:rsidP="00EF48B2"/>
    <w:p w:rsidR="00A20F27" w:rsidRDefault="00A20F27" w:rsidP="00EF48B2">
      <w:r>
        <w:rPr>
          <w:noProof/>
          <w:lang w:eastAsia="en-US"/>
        </w:rPr>
        <w:lastRenderedPageBreak/>
        <w:drawing>
          <wp:inline distT="0" distB="0" distL="0" distR="0" wp14:anchorId="6FF9954E" wp14:editId="4B83601C">
            <wp:extent cx="5943600" cy="3108960"/>
            <wp:effectExtent l="0" t="0" r="0" b="1524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A20F27" w:rsidRPr="00EF48B2" w:rsidRDefault="00A20F27" w:rsidP="00EF48B2">
      <w:r>
        <w:rPr>
          <w:noProof/>
          <w:lang w:eastAsia="en-US"/>
        </w:rPr>
        <w:drawing>
          <wp:inline distT="0" distB="0" distL="0" distR="0" wp14:anchorId="7B81CDF8" wp14:editId="74EC28D0">
            <wp:extent cx="5895975" cy="3438525"/>
            <wp:effectExtent l="0" t="0" r="9525" b="952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A20F27" w:rsidRDefault="00A20F27" w:rsidP="00A20F27">
      <w:pPr>
        <w:pStyle w:val="Heading3"/>
      </w:pPr>
      <w:r>
        <w:t xml:space="preserve">Best Selling products </w:t>
      </w:r>
    </w:p>
    <w:p w:rsidR="00A20F27" w:rsidRDefault="00A20F27" w:rsidP="00A20F27">
      <w:pPr>
        <w:pStyle w:val="Heading4"/>
      </w:pPr>
      <w:r>
        <w:t>By Quantity</w:t>
      </w:r>
    </w:p>
    <w:p w:rsidR="00A20F27" w:rsidRDefault="00A20F27" w:rsidP="00A20F27">
      <w:r>
        <w:t>Below are 10 best-selling products quantity wise</w:t>
      </w:r>
    </w:p>
    <w:tbl>
      <w:tblPr>
        <w:tblW w:w="8800" w:type="dxa"/>
        <w:tblLook w:val="04A0" w:firstRow="1" w:lastRow="0" w:firstColumn="1" w:lastColumn="0" w:noHBand="0" w:noVBand="1"/>
      </w:tblPr>
      <w:tblGrid>
        <w:gridCol w:w="4120"/>
        <w:gridCol w:w="2540"/>
        <w:gridCol w:w="2305"/>
      </w:tblGrid>
      <w:tr w:rsidR="00A20F27" w:rsidRPr="00A20F27" w:rsidTr="00A20F27">
        <w:trPr>
          <w:trHeight w:val="300"/>
        </w:trPr>
        <w:tc>
          <w:tcPr>
            <w:tcW w:w="4120"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r w:rsidRPr="00A20F27">
              <w:rPr>
                <w:rFonts w:ascii="Calibri" w:eastAsia="Times New Roman" w:hAnsi="Calibri" w:cs="Calibri"/>
                <w:color w:val="FFFFFF"/>
                <w:sz w:val="22"/>
                <w:szCs w:val="22"/>
                <w:lang w:eastAsia="en-US"/>
              </w:rPr>
              <w:t>PROD_NBR</w:t>
            </w:r>
          </w:p>
        </w:tc>
        <w:tc>
          <w:tcPr>
            <w:tcW w:w="2540" w:type="dxa"/>
            <w:tcBorders>
              <w:top w:val="single" w:sz="4" w:space="0" w:color="auto"/>
              <w:left w:val="nil"/>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r w:rsidRPr="00A20F27">
              <w:rPr>
                <w:rFonts w:ascii="Calibri" w:eastAsia="Times New Roman" w:hAnsi="Calibri" w:cs="Calibri"/>
                <w:color w:val="FFFFFF"/>
                <w:sz w:val="22"/>
                <w:szCs w:val="22"/>
                <w:lang w:eastAsia="en-US"/>
              </w:rPr>
              <w:t>PROD_DESC</w:t>
            </w:r>
          </w:p>
        </w:tc>
        <w:tc>
          <w:tcPr>
            <w:tcW w:w="2140" w:type="dxa"/>
            <w:tcBorders>
              <w:top w:val="single" w:sz="4" w:space="0" w:color="auto"/>
              <w:left w:val="nil"/>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r w:rsidRPr="00A20F27">
              <w:rPr>
                <w:rFonts w:ascii="Calibri" w:eastAsia="Times New Roman" w:hAnsi="Calibri" w:cs="Calibri"/>
                <w:color w:val="FFFFFF"/>
                <w:sz w:val="22"/>
                <w:szCs w:val="22"/>
                <w:lang w:eastAsia="en-US"/>
              </w:rPr>
              <w:t>PRODUCT_QTY_ORDER</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90400000000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DME SALES</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32583</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92000000000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GENERICQS1ITEM</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21352</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lastRenderedPageBreak/>
              <w:t>90800000000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VITAMINS/SUPPLEMENTS</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19201</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90300000000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DME</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14580</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99100000066590000000006</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CANDY OPEN DEPARTMENT</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14146</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90600000000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CARDS</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13323</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1820025008</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01820025008</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12057</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40003000753</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MIDWEST FASTENER</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11098</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90900000000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STAMPS</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10250</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99100000120141000000010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CANDY &amp; BEVERAGE</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8708</w:t>
            </w:r>
          </w:p>
        </w:tc>
      </w:tr>
    </w:tbl>
    <w:p w:rsidR="00A20F27" w:rsidRDefault="00A20F27" w:rsidP="00A20F27"/>
    <w:p w:rsidR="00A20F27" w:rsidRDefault="00A20F27" w:rsidP="00A20F27">
      <w:r>
        <w:rPr>
          <w:noProof/>
          <w:lang w:eastAsia="en-US"/>
        </w:rPr>
        <w:drawing>
          <wp:inline distT="0" distB="0" distL="0" distR="0" wp14:anchorId="23E00964" wp14:editId="120F21D6">
            <wp:extent cx="5943600" cy="39090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A20F27" w:rsidRDefault="00A20F27" w:rsidP="00A20F27">
      <w:pPr>
        <w:pStyle w:val="Heading4"/>
      </w:pPr>
      <w:r>
        <w:t>By Sales Revenue</w:t>
      </w:r>
    </w:p>
    <w:p w:rsidR="00A20F27" w:rsidRDefault="00A20F27" w:rsidP="00A20F27">
      <w:r>
        <w:t>Below are 10 best-selling products by sales revenue</w:t>
      </w:r>
    </w:p>
    <w:tbl>
      <w:tblPr>
        <w:tblW w:w="9175" w:type="dxa"/>
        <w:tblLook w:val="04A0" w:firstRow="1" w:lastRow="0" w:firstColumn="1" w:lastColumn="0" w:noHBand="0" w:noVBand="1"/>
      </w:tblPr>
      <w:tblGrid>
        <w:gridCol w:w="2781"/>
        <w:gridCol w:w="2884"/>
        <w:gridCol w:w="3510"/>
      </w:tblGrid>
      <w:tr w:rsidR="00A20F27" w:rsidRPr="00A20F27" w:rsidTr="005B33E3">
        <w:trPr>
          <w:trHeight w:val="300"/>
        </w:trPr>
        <w:tc>
          <w:tcPr>
            <w:tcW w:w="2781"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bookmarkStart w:id="2" w:name="RANGE!A1:C11"/>
            <w:r w:rsidRPr="00A20F27">
              <w:rPr>
                <w:rFonts w:ascii="Calibri" w:eastAsia="Times New Roman" w:hAnsi="Calibri" w:cs="Calibri"/>
                <w:color w:val="FFFFFF"/>
                <w:sz w:val="22"/>
                <w:szCs w:val="22"/>
                <w:lang w:eastAsia="en-US"/>
              </w:rPr>
              <w:t>PROD_NBR</w:t>
            </w:r>
            <w:bookmarkEnd w:id="2"/>
          </w:p>
        </w:tc>
        <w:tc>
          <w:tcPr>
            <w:tcW w:w="2884" w:type="dxa"/>
            <w:tcBorders>
              <w:top w:val="single" w:sz="4" w:space="0" w:color="auto"/>
              <w:left w:val="nil"/>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r w:rsidRPr="00A20F27">
              <w:rPr>
                <w:rFonts w:ascii="Calibri" w:eastAsia="Times New Roman" w:hAnsi="Calibri" w:cs="Calibri"/>
                <w:color w:val="FFFFFF"/>
                <w:sz w:val="22"/>
                <w:szCs w:val="22"/>
                <w:lang w:eastAsia="en-US"/>
              </w:rPr>
              <w:t>PROD_DESC</w:t>
            </w:r>
          </w:p>
        </w:tc>
        <w:tc>
          <w:tcPr>
            <w:tcW w:w="3510" w:type="dxa"/>
            <w:tcBorders>
              <w:top w:val="single" w:sz="4" w:space="0" w:color="auto"/>
              <w:left w:val="nil"/>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r w:rsidRPr="00A20F27">
              <w:rPr>
                <w:rFonts w:ascii="Calibri" w:eastAsia="Times New Roman" w:hAnsi="Calibri" w:cs="Calibri"/>
                <w:color w:val="FFFFFF"/>
                <w:sz w:val="22"/>
                <w:szCs w:val="22"/>
                <w:lang w:eastAsia="en-US"/>
              </w:rPr>
              <w:t>PRODUCT_VALUE_ORDER</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99100000770330000000003 </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MONEY ORDER</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1,662,010.26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90800000000 </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VITAMINS/SUPPLEMENTS</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756,299.96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98650000000000185441572 </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STRUTZ PRO</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745,804.90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91000000000</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LOTTO</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480,597.98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98650000000000944904150 </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WHEELED WALKER BRA/SEAT</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474,030.50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90400000000</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DME SALES</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472,319.23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79936677762</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GIFT CARD VISA $20-$500</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426,615.30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lastRenderedPageBreak/>
              <w:t>92000000000</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GENERICQS1ITEM</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378,584.54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90600000000</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CARDS</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357,964.00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90300000000</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DME</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288,135.41 </w:t>
            </w:r>
          </w:p>
        </w:tc>
      </w:tr>
    </w:tbl>
    <w:p w:rsidR="00A20F27" w:rsidRDefault="00A20F27" w:rsidP="00A20F27"/>
    <w:p w:rsidR="00A20F27" w:rsidRDefault="005B33E3" w:rsidP="00A20F27">
      <w:r>
        <w:rPr>
          <w:noProof/>
          <w:lang w:eastAsia="en-US"/>
        </w:rPr>
        <w:drawing>
          <wp:inline distT="0" distB="0" distL="0" distR="0" wp14:anchorId="5B3E221B" wp14:editId="2F30364E">
            <wp:extent cx="5943600" cy="3702685"/>
            <wp:effectExtent l="0" t="0" r="0" b="1206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4859A5" w:rsidRDefault="00CF522C" w:rsidP="004859A5">
      <w:pPr>
        <w:pStyle w:val="Heading3"/>
      </w:pPr>
      <w:r>
        <w:t xml:space="preserve">Major </w:t>
      </w:r>
      <w:r w:rsidR="004859A5">
        <w:t xml:space="preserve">Product </w:t>
      </w:r>
      <w:r w:rsidR="00AC2013">
        <w:t xml:space="preserve">Categories </w:t>
      </w:r>
      <w:r w:rsidR="004859A5">
        <w:t>Performance</w:t>
      </w:r>
    </w:p>
    <w:p w:rsidR="004859A5" w:rsidRDefault="004859A5" w:rsidP="004859A5">
      <w:r>
        <w:t>Below are the sales revenue by product categories</w:t>
      </w:r>
    </w:p>
    <w:tbl>
      <w:tblPr>
        <w:tblW w:w="7105" w:type="dxa"/>
        <w:tblLook w:val="04A0" w:firstRow="1" w:lastRow="0" w:firstColumn="1" w:lastColumn="0" w:noHBand="0" w:noVBand="1"/>
      </w:tblPr>
      <w:tblGrid>
        <w:gridCol w:w="3595"/>
        <w:gridCol w:w="3510"/>
      </w:tblGrid>
      <w:tr w:rsidR="00EC68CE" w:rsidRPr="00EC68CE" w:rsidTr="00EC68CE">
        <w:trPr>
          <w:trHeight w:val="300"/>
        </w:trPr>
        <w:tc>
          <w:tcPr>
            <w:tcW w:w="3595"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EC68CE" w:rsidRPr="00EC68CE" w:rsidRDefault="00EC68CE" w:rsidP="00EC68CE">
            <w:pPr>
              <w:spacing w:after="0" w:line="240" w:lineRule="auto"/>
              <w:rPr>
                <w:rFonts w:ascii="Calibri" w:eastAsia="Times New Roman" w:hAnsi="Calibri" w:cs="Calibri"/>
                <w:b/>
                <w:bCs/>
                <w:color w:val="FFFFFF"/>
                <w:sz w:val="22"/>
                <w:szCs w:val="22"/>
                <w:lang w:eastAsia="en-US"/>
              </w:rPr>
            </w:pPr>
            <w:r w:rsidRPr="00EC68CE">
              <w:rPr>
                <w:rFonts w:ascii="Calibri" w:eastAsia="Times New Roman" w:hAnsi="Calibri" w:cs="Calibri"/>
                <w:b/>
                <w:bCs/>
                <w:color w:val="FFFFFF"/>
                <w:sz w:val="22"/>
                <w:szCs w:val="22"/>
                <w:lang w:eastAsia="en-US"/>
              </w:rPr>
              <w:t>Product Categories</w:t>
            </w:r>
          </w:p>
        </w:tc>
        <w:tc>
          <w:tcPr>
            <w:tcW w:w="3510" w:type="dxa"/>
            <w:tcBorders>
              <w:top w:val="single" w:sz="4" w:space="0" w:color="auto"/>
              <w:left w:val="nil"/>
              <w:bottom w:val="single" w:sz="4" w:space="0" w:color="auto"/>
              <w:right w:val="single" w:sz="4" w:space="0" w:color="auto"/>
            </w:tcBorders>
            <w:shd w:val="clear" w:color="000000" w:fill="44546A"/>
            <w:noWrap/>
            <w:vAlign w:val="bottom"/>
            <w:hideMark/>
          </w:tcPr>
          <w:p w:rsidR="00EC68CE" w:rsidRPr="00EC68CE" w:rsidRDefault="00EC68CE" w:rsidP="00EC68CE">
            <w:pPr>
              <w:spacing w:after="0" w:line="240" w:lineRule="auto"/>
              <w:rPr>
                <w:rFonts w:ascii="Calibri" w:eastAsia="Times New Roman" w:hAnsi="Calibri" w:cs="Calibri"/>
                <w:b/>
                <w:bCs/>
                <w:color w:val="FFFFFF"/>
                <w:sz w:val="22"/>
                <w:szCs w:val="22"/>
                <w:lang w:eastAsia="en-US"/>
              </w:rPr>
            </w:pPr>
            <w:r w:rsidRPr="00EC68CE">
              <w:rPr>
                <w:rFonts w:ascii="Calibri" w:eastAsia="Times New Roman" w:hAnsi="Calibri" w:cs="Calibri"/>
                <w:b/>
                <w:bCs/>
                <w:color w:val="FFFFFF"/>
                <w:sz w:val="22"/>
                <w:szCs w:val="22"/>
                <w:lang w:eastAsia="en-US"/>
              </w:rPr>
              <w:t xml:space="preserve">Sales Revenue $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HEALTH CARE</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6,311,436.82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GENERAL MERCHANDISE</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5,380,539.27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HOME HEALTH CARE</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2,071,468.19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GREETING CARDS</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1,115,704.89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EDIBLES</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973,702.30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PERSONAL CARE</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641,856.92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BEAUTY</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378,114.97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PHOTO</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211,492.51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DIABETES</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172,144.30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MISC</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27,392.41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000000" w:fill="44546A"/>
            <w:noWrap/>
            <w:vAlign w:val="bottom"/>
            <w:hideMark/>
          </w:tcPr>
          <w:p w:rsidR="00EC68CE" w:rsidRPr="00EC68CE" w:rsidRDefault="00EC68CE" w:rsidP="00EC68CE">
            <w:pPr>
              <w:spacing w:after="0" w:line="240" w:lineRule="auto"/>
              <w:rPr>
                <w:rFonts w:ascii="Calibri" w:eastAsia="Times New Roman" w:hAnsi="Calibri" w:cs="Calibri"/>
                <w:b/>
                <w:bCs/>
                <w:color w:val="FFFFFF"/>
                <w:sz w:val="22"/>
                <w:szCs w:val="22"/>
                <w:lang w:eastAsia="en-US"/>
              </w:rPr>
            </w:pPr>
            <w:r w:rsidRPr="00EC68CE">
              <w:rPr>
                <w:rFonts w:ascii="Calibri" w:eastAsia="Times New Roman" w:hAnsi="Calibri" w:cs="Calibri"/>
                <w:b/>
                <w:bCs/>
                <w:color w:val="FFFFFF"/>
                <w:sz w:val="22"/>
                <w:szCs w:val="22"/>
                <w:lang w:eastAsia="en-US"/>
              </w:rPr>
              <w:t>Total</w:t>
            </w:r>
          </w:p>
        </w:tc>
        <w:tc>
          <w:tcPr>
            <w:tcW w:w="3510" w:type="dxa"/>
            <w:tcBorders>
              <w:top w:val="nil"/>
              <w:left w:val="nil"/>
              <w:bottom w:val="single" w:sz="4" w:space="0" w:color="auto"/>
              <w:right w:val="single" w:sz="4" w:space="0" w:color="auto"/>
            </w:tcBorders>
            <w:shd w:val="clear" w:color="000000" w:fill="44546A"/>
            <w:noWrap/>
            <w:vAlign w:val="bottom"/>
            <w:hideMark/>
          </w:tcPr>
          <w:p w:rsidR="00EC68CE" w:rsidRPr="00EC68CE" w:rsidRDefault="00EC68CE" w:rsidP="00EC68CE">
            <w:pPr>
              <w:spacing w:after="0" w:line="240" w:lineRule="auto"/>
              <w:rPr>
                <w:rFonts w:ascii="Calibri" w:eastAsia="Times New Roman" w:hAnsi="Calibri" w:cs="Calibri"/>
                <w:b/>
                <w:bCs/>
                <w:color w:val="FFFFFF"/>
                <w:sz w:val="22"/>
                <w:szCs w:val="22"/>
                <w:lang w:eastAsia="en-US"/>
              </w:rPr>
            </w:pPr>
            <w:r w:rsidRPr="00EC68CE">
              <w:rPr>
                <w:rFonts w:ascii="Calibri" w:eastAsia="Times New Roman" w:hAnsi="Calibri" w:cs="Calibri"/>
                <w:b/>
                <w:bCs/>
                <w:color w:val="FFFFFF"/>
                <w:sz w:val="22"/>
                <w:szCs w:val="22"/>
                <w:lang w:eastAsia="en-US"/>
              </w:rPr>
              <w:t xml:space="preserve"> $   17,283,852.58 </w:t>
            </w:r>
          </w:p>
        </w:tc>
      </w:tr>
    </w:tbl>
    <w:p w:rsidR="004859A5" w:rsidRDefault="004859A5" w:rsidP="004859A5"/>
    <w:p w:rsidR="004859A5" w:rsidRDefault="00EC68CE" w:rsidP="004859A5">
      <w:r>
        <w:rPr>
          <w:noProof/>
          <w:lang w:eastAsia="en-US"/>
        </w:rPr>
        <w:lastRenderedPageBreak/>
        <w:drawing>
          <wp:inline distT="0" distB="0" distL="0" distR="0" wp14:anchorId="6E65F5C5" wp14:editId="6877E19B">
            <wp:extent cx="5810250" cy="3748088"/>
            <wp:effectExtent l="0" t="0" r="0" b="508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455AD1" w:rsidRDefault="00455AD1">
      <w:pPr>
        <w:rPr>
          <w:rFonts w:asciiTheme="majorHAnsi" w:eastAsiaTheme="majorEastAsia" w:hAnsiTheme="majorHAnsi" w:cstheme="majorBidi"/>
          <w:color w:val="1F4D78" w:themeColor="accent1" w:themeShade="7F"/>
          <w:sz w:val="24"/>
          <w:szCs w:val="24"/>
        </w:rPr>
      </w:pPr>
    </w:p>
    <w:p w:rsidR="00455AD1" w:rsidRDefault="00455AD1" w:rsidP="00AE3B7E">
      <w:pPr>
        <w:pStyle w:val="Heading3"/>
        <w:sectPr w:rsidR="00455AD1">
          <w:footerReference w:type="default" r:id="rId13"/>
          <w:pgSz w:w="12240" w:h="15840" w:code="1"/>
          <w:pgMar w:top="1440" w:right="1440" w:bottom="1440" w:left="1440" w:header="720" w:footer="864" w:gutter="0"/>
          <w:cols w:space="720"/>
          <w:docGrid w:linePitch="360"/>
        </w:sectPr>
      </w:pPr>
    </w:p>
    <w:p w:rsidR="004859A5" w:rsidRDefault="00AE3B7E" w:rsidP="00AE3B7E">
      <w:pPr>
        <w:pStyle w:val="Heading3"/>
      </w:pPr>
      <w:r>
        <w:lastRenderedPageBreak/>
        <w:t xml:space="preserve">Seasonality associated with any </w:t>
      </w:r>
      <w:r w:rsidR="00EC68CE">
        <w:t xml:space="preserve">major </w:t>
      </w:r>
      <w:r>
        <w:t xml:space="preserve">product category sales </w:t>
      </w:r>
      <w:r w:rsidR="004859A5">
        <w:t xml:space="preserve"> </w:t>
      </w:r>
    </w:p>
    <w:p w:rsidR="00AE3B7E" w:rsidRDefault="00AE3B7E" w:rsidP="00AE3B7E">
      <w:r>
        <w:t xml:space="preserve">Health care product category seems to be consistently higher is sales revenue, there is unusual spike in month of March 2016 where the sales revenue has jumped dramatically by </w:t>
      </w:r>
      <w:r w:rsidRPr="00AE3B7E">
        <w:t>$704,502.72</w:t>
      </w:r>
    </w:p>
    <w:p w:rsidR="00AE3B7E" w:rsidRPr="00AE3B7E" w:rsidRDefault="007B4896" w:rsidP="00AE3B7E">
      <w:r>
        <w:rPr>
          <w:noProof/>
          <w:lang w:eastAsia="en-US"/>
        </w:rPr>
        <w:drawing>
          <wp:inline distT="0" distB="0" distL="0" distR="0" wp14:anchorId="108DA88A" wp14:editId="1556287B">
            <wp:extent cx="6124575" cy="7200900"/>
            <wp:effectExtent l="0" t="0" r="9525"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AC2013" w:rsidRDefault="007B4896" w:rsidP="00AC2013">
      <w:pPr>
        <w:pStyle w:val="Heading2"/>
        <w:numPr>
          <w:ilvl w:val="0"/>
          <w:numId w:val="0"/>
        </w:numPr>
        <w:ind w:left="360"/>
      </w:pPr>
      <w:r>
        <w:rPr>
          <w:noProof/>
          <w:lang w:eastAsia="en-US"/>
        </w:rPr>
        <w:lastRenderedPageBreak/>
        <w:drawing>
          <wp:inline distT="0" distB="0" distL="0" distR="0" wp14:anchorId="733BDD9B" wp14:editId="0E4D9F02">
            <wp:extent cx="6477000" cy="813435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330C78" w:rsidRPr="00330C78" w:rsidRDefault="00330C78" w:rsidP="00AC2013">
      <w:pPr>
        <w:pStyle w:val="Heading2"/>
        <w:numPr>
          <w:ilvl w:val="0"/>
          <w:numId w:val="0"/>
        </w:numPr>
        <w:ind w:left="360"/>
      </w:pPr>
      <w:r w:rsidRPr="00330C78">
        <w:lastRenderedPageBreak/>
        <w:t>Conclusions and recommendations</w:t>
      </w:r>
    </w:p>
    <w:sectPr w:rsidR="00330C78" w:rsidRPr="00330C78">
      <w:pgSz w:w="12240" w:h="15840" w:code="1"/>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1787" w:rsidRDefault="00BF1787">
      <w:pPr>
        <w:spacing w:after="0" w:line="240" w:lineRule="auto"/>
      </w:pPr>
      <w:r>
        <w:separator/>
      </w:r>
    </w:p>
  </w:endnote>
  <w:endnote w:type="continuationSeparator" w:id="0">
    <w:p w:rsidR="00BF1787" w:rsidRDefault="00BF1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042A" w:rsidRDefault="001E042A" w:rsidP="001E042A">
    <w:pPr>
      <w:pStyle w:val="Footer"/>
    </w:pPr>
    <w:r w:rsidRPr="001E042A">
      <w:fldChar w:fldCharType="begin"/>
    </w:r>
    <w:r w:rsidRPr="001E042A">
      <w:instrText xml:space="preserve"> PAGE   \* MERGEFORMAT </w:instrText>
    </w:r>
    <w:r w:rsidRPr="001E042A">
      <w:fldChar w:fldCharType="separate"/>
    </w:r>
    <w:r w:rsidR="009B6945">
      <w:t>10</w:t>
    </w:r>
    <w:r w:rsidRPr="001E042A">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1787" w:rsidRDefault="00BF1787">
      <w:pPr>
        <w:spacing w:after="0" w:line="240" w:lineRule="auto"/>
      </w:pPr>
      <w:r>
        <w:separator/>
      </w:r>
    </w:p>
  </w:footnote>
  <w:footnote w:type="continuationSeparator" w:id="0">
    <w:p w:rsidR="00BF1787" w:rsidRDefault="00BF178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A24C16A"/>
    <w:lvl w:ilvl="0">
      <w:start w:val="1"/>
      <w:numFmt w:val="decimal"/>
      <w:lvlText w:val="%1."/>
      <w:lvlJc w:val="left"/>
      <w:pPr>
        <w:tabs>
          <w:tab w:val="num" w:pos="1492"/>
        </w:tabs>
        <w:ind w:left="1492" w:hanging="360"/>
      </w:pPr>
    </w:lvl>
  </w:abstractNum>
  <w:abstractNum w:abstractNumId="1">
    <w:nsid w:val="FFFFFF7D"/>
    <w:multiLevelType w:val="singleLevel"/>
    <w:tmpl w:val="F5321060"/>
    <w:lvl w:ilvl="0">
      <w:start w:val="1"/>
      <w:numFmt w:val="decimal"/>
      <w:lvlText w:val="%1."/>
      <w:lvlJc w:val="left"/>
      <w:pPr>
        <w:tabs>
          <w:tab w:val="num" w:pos="1209"/>
        </w:tabs>
        <w:ind w:left="1209" w:hanging="360"/>
      </w:pPr>
    </w:lvl>
  </w:abstractNum>
  <w:abstractNum w:abstractNumId="2">
    <w:nsid w:val="FFFFFF7E"/>
    <w:multiLevelType w:val="singleLevel"/>
    <w:tmpl w:val="47C49E06"/>
    <w:lvl w:ilvl="0">
      <w:start w:val="1"/>
      <w:numFmt w:val="decimal"/>
      <w:lvlText w:val="%1."/>
      <w:lvlJc w:val="left"/>
      <w:pPr>
        <w:tabs>
          <w:tab w:val="num" w:pos="926"/>
        </w:tabs>
        <w:ind w:left="926" w:hanging="360"/>
      </w:pPr>
    </w:lvl>
  </w:abstractNum>
  <w:abstractNum w:abstractNumId="3">
    <w:nsid w:val="FFFFFF7F"/>
    <w:multiLevelType w:val="singleLevel"/>
    <w:tmpl w:val="C2E0BE8A"/>
    <w:lvl w:ilvl="0">
      <w:start w:val="1"/>
      <w:numFmt w:val="decimal"/>
      <w:lvlText w:val="%1."/>
      <w:lvlJc w:val="left"/>
      <w:pPr>
        <w:tabs>
          <w:tab w:val="num" w:pos="643"/>
        </w:tabs>
        <w:ind w:left="643" w:hanging="360"/>
      </w:pPr>
    </w:lvl>
  </w:abstractNum>
  <w:abstractNum w:abstractNumId="4">
    <w:nsid w:val="FFFFFF80"/>
    <w:multiLevelType w:val="singleLevel"/>
    <w:tmpl w:val="054207C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137AAA3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31E90D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048A6F7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C7877E4"/>
    <w:lvl w:ilvl="0">
      <w:start w:val="1"/>
      <w:numFmt w:val="decimal"/>
      <w:lvlText w:val="%1."/>
      <w:lvlJc w:val="left"/>
      <w:pPr>
        <w:tabs>
          <w:tab w:val="num" w:pos="360"/>
        </w:tabs>
        <w:ind w:left="360" w:hanging="360"/>
      </w:pPr>
    </w:lvl>
  </w:abstractNum>
  <w:abstractNum w:abstractNumId="9">
    <w:nsid w:val="FFFFFF89"/>
    <w:multiLevelType w:val="singleLevel"/>
    <w:tmpl w:val="E5441F9C"/>
    <w:lvl w:ilvl="0">
      <w:start w:val="1"/>
      <w:numFmt w:val="bullet"/>
      <w:lvlText w:val=""/>
      <w:lvlJc w:val="left"/>
      <w:pPr>
        <w:tabs>
          <w:tab w:val="num" w:pos="360"/>
        </w:tabs>
        <w:ind w:left="360" w:hanging="360"/>
      </w:pPr>
      <w:rPr>
        <w:rFonts w:ascii="Symbol" w:hAnsi="Symbol" w:hint="default"/>
      </w:rPr>
    </w:lvl>
  </w:abstractNum>
  <w:abstractNum w:abstractNumId="10">
    <w:nsid w:val="05BD582D"/>
    <w:multiLevelType w:val="hybridMultilevel"/>
    <w:tmpl w:val="8A7C5CF8"/>
    <w:lvl w:ilvl="0" w:tplc="E6640BB8">
      <w:start w:val="1"/>
      <w:numFmt w:val="decimal"/>
      <w:pStyle w:val="Heading2"/>
      <w:lvlText w:val="%1."/>
      <w:lvlJc w:val="left"/>
      <w:pPr>
        <w:tabs>
          <w:tab w:val="num" w:pos="360"/>
        </w:tabs>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A8C2E46"/>
    <w:multiLevelType w:val="hybridMultilevel"/>
    <w:tmpl w:val="045EC3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1E86CED"/>
    <w:multiLevelType w:val="hybridMultilevel"/>
    <w:tmpl w:val="2ADC9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196E3F"/>
    <w:multiLevelType w:val="multilevel"/>
    <w:tmpl w:val="57F2646C"/>
    <w:lvl w:ilvl="0">
      <w:start w:val="1"/>
      <w:numFmt w:val="decimal"/>
      <w:lvlText w:val="%1."/>
      <w:lvlJc w:val="left"/>
      <w:pPr>
        <w:tabs>
          <w:tab w:val="num" w:pos="360"/>
        </w:tabs>
        <w:ind w:left="432" w:hanging="288"/>
      </w:pPr>
      <w:rPr>
        <w:rFonts w:hint="default"/>
        <w:color w:val="2E74B5" w:themeColor="accent1" w:themeShade="BF"/>
      </w:rPr>
    </w:lvl>
    <w:lvl w:ilvl="1">
      <w:start w:val="1"/>
      <w:numFmt w:val="bullet"/>
      <w:lvlText w:val="o"/>
      <w:lvlJc w:val="left"/>
      <w:pPr>
        <w:ind w:left="1440" w:hanging="360"/>
      </w:pPr>
      <w:rPr>
        <w:rFonts w:ascii="Courier New" w:hAnsi="Courier New" w:hint="default"/>
        <w:color w:val="2E74B5" w:themeColor="accent1" w:themeShade="BF"/>
      </w:rPr>
    </w:lvl>
    <w:lvl w:ilvl="2">
      <w:start w:val="1"/>
      <w:numFmt w:val="bullet"/>
      <w:lvlText w:val=""/>
      <w:lvlJc w:val="left"/>
      <w:pPr>
        <w:ind w:left="2160" w:hanging="360"/>
      </w:pPr>
      <w:rPr>
        <w:rFonts w:ascii="Wingdings" w:hAnsi="Wingdings" w:hint="default"/>
        <w:color w:val="2E74B5" w:themeColor="accent1" w:themeShade="BF"/>
      </w:rPr>
    </w:lvl>
    <w:lvl w:ilvl="3">
      <w:start w:val="1"/>
      <w:numFmt w:val="bullet"/>
      <w:lvlText w:val=""/>
      <w:lvlJc w:val="left"/>
      <w:pPr>
        <w:ind w:left="2880" w:hanging="360"/>
      </w:pPr>
      <w:rPr>
        <w:rFonts w:ascii="Symbol" w:hAnsi="Symbol" w:hint="default"/>
        <w:color w:val="2E74B5" w:themeColor="accent1" w:themeShade="BF"/>
      </w:rPr>
    </w:lvl>
    <w:lvl w:ilvl="4">
      <w:start w:val="1"/>
      <w:numFmt w:val="bullet"/>
      <w:lvlText w:val="o"/>
      <w:lvlJc w:val="left"/>
      <w:pPr>
        <w:ind w:left="3600" w:hanging="360"/>
      </w:pPr>
      <w:rPr>
        <w:rFonts w:ascii="Courier New" w:hAnsi="Courier New" w:hint="default"/>
        <w:color w:val="2E74B5" w:themeColor="accent1" w:themeShade="BF"/>
      </w:rPr>
    </w:lvl>
    <w:lvl w:ilvl="5">
      <w:start w:val="1"/>
      <w:numFmt w:val="bullet"/>
      <w:lvlText w:val=""/>
      <w:lvlJc w:val="left"/>
      <w:pPr>
        <w:ind w:left="4320" w:hanging="360"/>
      </w:pPr>
      <w:rPr>
        <w:rFonts w:ascii="Wingdings" w:hAnsi="Wingdings" w:hint="default"/>
        <w:color w:val="2E74B5" w:themeColor="accent1" w:themeShade="BF"/>
      </w:rPr>
    </w:lvl>
    <w:lvl w:ilvl="6">
      <w:start w:val="1"/>
      <w:numFmt w:val="bullet"/>
      <w:lvlText w:val=""/>
      <w:lvlJc w:val="left"/>
      <w:pPr>
        <w:ind w:left="5040" w:hanging="360"/>
      </w:pPr>
      <w:rPr>
        <w:rFonts w:ascii="Symbol" w:hAnsi="Symbol" w:hint="default"/>
        <w:color w:val="2E74B5" w:themeColor="accent1" w:themeShade="BF"/>
      </w:rPr>
    </w:lvl>
    <w:lvl w:ilvl="7">
      <w:start w:val="1"/>
      <w:numFmt w:val="bullet"/>
      <w:lvlText w:val="o"/>
      <w:lvlJc w:val="left"/>
      <w:pPr>
        <w:ind w:left="5760" w:hanging="360"/>
      </w:pPr>
      <w:rPr>
        <w:rFonts w:ascii="Courier New" w:hAnsi="Courier New" w:hint="default"/>
        <w:color w:val="2E74B5" w:themeColor="accent1" w:themeShade="BF"/>
      </w:rPr>
    </w:lvl>
    <w:lvl w:ilvl="8">
      <w:start w:val="1"/>
      <w:numFmt w:val="bullet"/>
      <w:lvlText w:val=""/>
      <w:lvlJc w:val="left"/>
      <w:pPr>
        <w:ind w:left="6480" w:hanging="360"/>
      </w:pPr>
      <w:rPr>
        <w:rFonts w:ascii="Wingdings" w:hAnsi="Wingdings" w:hint="default"/>
        <w:color w:val="2E74B5" w:themeColor="accent1" w:themeShade="BF"/>
      </w:rPr>
    </w:lvl>
  </w:abstractNum>
  <w:abstractNum w:abstractNumId="14">
    <w:nsid w:val="28B261D2"/>
    <w:multiLevelType w:val="multilevel"/>
    <w:tmpl w:val="F5C2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FDF360F"/>
    <w:multiLevelType w:val="hybridMultilevel"/>
    <w:tmpl w:val="5AD280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787987"/>
    <w:multiLevelType w:val="multilevel"/>
    <w:tmpl w:val="DBDC0512"/>
    <w:lvl w:ilvl="0">
      <w:start w:val="1"/>
      <w:numFmt w:val="decimal"/>
      <w:pStyle w:val="ListNumber"/>
      <w:lvlText w:val="%1."/>
      <w:lvlJc w:val="left"/>
      <w:pPr>
        <w:tabs>
          <w:tab w:val="num" w:pos="360"/>
        </w:tabs>
        <w:ind w:left="360" w:hanging="360"/>
      </w:pPr>
      <w:rPr>
        <w:rFonts w:hint="default"/>
        <w:color w:val="2E74B5" w:themeColor="accent1" w:themeShade="BF"/>
      </w:rPr>
    </w:lvl>
    <w:lvl w:ilvl="1">
      <w:start w:val="1"/>
      <w:numFmt w:val="decimal"/>
      <w:lvlText w:val="%2."/>
      <w:lvlJc w:val="left"/>
      <w:pPr>
        <w:ind w:left="1440" w:hanging="360"/>
      </w:pPr>
      <w:rPr>
        <w:rFonts w:hint="default"/>
        <w:color w:val="2E74B5" w:themeColor="accent1" w:themeShade="BF"/>
      </w:rPr>
    </w:lvl>
    <w:lvl w:ilvl="2">
      <w:start w:val="1"/>
      <w:numFmt w:val="decimal"/>
      <w:lvlText w:val="%3."/>
      <w:lvlJc w:val="right"/>
      <w:pPr>
        <w:ind w:left="2160" w:hanging="180"/>
      </w:pPr>
      <w:rPr>
        <w:rFonts w:hint="default"/>
        <w:color w:val="2E74B5" w:themeColor="accent1" w:themeShade="BF"/>
      </w:rPr>
    </w:lvl>
    <w:lvl w:ilvl="3">
      <w:start w:val="1"/>
      <w:numFmt w:val="decimal"/>
      <w:lvlText w:val="%4."/>
      <w:lvlJc w:val="left"/>
      <w:pPr>
        <w:ind w:left="2880" w:hanging="360"/>
      </w:pPr>
      <w:rPr>
        <w:rFonts w:hint="default"/>
        <w:color w:val="2E74B5" w:themeColor="accent1" w:themeShade="BF"/>
      </w:rPr>
    </w:lvl>
    <w:lvl w:ilvl="4">
      <w:start w:val="1"/>
      <w:numFmt w:val="decimal"/>
      <w:lvlText w:val="%5."/>
      <w:lvlJc w:val="left"/>
      <w:pPr>
        <w:ind w:left="3600" w:hanging="360"/>
      </w:pPr>
      <w:rPr>
        <w:rFonts w:hint="default"/>
        <w:color w:val="2E74B5" w:themeColor="accent1" w:themeShade="BF"/>
      </w:rPr>
    </w:lvl>
    <w:lvl w:ilvl="5">
      <w:start w:val="1"/>
      <w:numFmt w:val="decimal"/>
      <w:lvlText w:val="%6."/>
      <w:lvlJc w:val="right"/>
      <w:pPr>
        <w:ind w:left="4320" w:hanging="180"/>
      </w:pPr>
      <w:rPr>
        <w:rFonts w:hint="default"/>
        <w:color w:val="2E74B5" w:themeColor="accent1" w:themeShade="BF"/>
      </w:rPr>
    </w:lvl>
    <w:lvl w:ilvl="6">
      <w:start w:val="1"/>
      <w:numFmt w:val="decimal"/>
      <w:lvlText w:val="%7."/>
      <w:lvlJc w:val="left"/>
      <w:pPr>
        <w:ind w:left="5040" w:hanging="360"/>
      </w:pPr>
      <w:rPr>
        <w:rFonts w:hint="default"/>
        <w:color w:val="2E74B5" w:themeColor="accent1" w:themeShade="BF"/>
      </w:rPr>
    </w:lvl>
    <w:lvl w:ilvl="7">
      <w:start w:val="1"/>
      <w:numFmt w:val="decimal"/>
      <w:lvlText w:val="%8."/>
      <w:lvlJc w:val="left"/>
      <w:pPr>
        <w:ind w:left="5760" w:hanging="360"/>
      </w:pPr>
      <w:rPr>
        <w:rFonts w:hint="default"/>
        <w:color w:val="2E74B5" w:themeColor="accent1" w:themeShade="BF"/>
      </w:rPr>
    </w:lvl>
    <w:lvl w:ilvl="8">
      <w:start w:val="1"/>
      <w:numFmt w:val="decimal"/>
      <w:lvlText w:val="%9."/>
      <w:lvlJc w:val="right"/>
      <w:pPr>
        <w:ind w:left="6480" w:hanging="180"/>
      </w:pPr>
      <w:rPr>
        <w:rFonts w:hint="default"/>
        <w:color w:val="2E74B5" w:themeColor="accent1" w:themeShade="BF"/>
      </w:rPr>
    </w:lvl>
  </w:abstractNum>
  <w:abstractNum w:abstractNumId="17">
    <w:nsid w:val="6012543C"/>
    <w:multiLevelType w:val="hybridMultilevel"/>
    <w:tmpl w:val="8ECE21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620C3867"/>
    <w:multiLevelType w:val="hybridMultilevel"/>
    <w:tmpl w:val="BC9A0A1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57E5D71"/>
    <w:multiLevelType w:val="multilevel"/>
    <w:tmpl w:val="5F92E4C4"/>
    <w:lvl w:ilvl="0">
      <w:start w:val="1"/>
      <w:numFmt w:val="bullet"/>
      <w:pStyle w:val="ListBullet"/>
      <w:lvlText w:val=""/>
      <w:lvlJc w:val="left"/>
      <w:pPr>
        <w:tabs>
          <w:tab w:val="num" w:pos="360"/>
        </w:tabs>
        <w:ind w:left="432" w:hanging="288"/>
      </w:pPr>
      <w:rPr>
        <w:rFonts w:ascii="Symbol" w:hAnsi="Symbol" w:hint="default"/>
        <w:color w:val="2E74B5" w:themeColor="accent1" w:themeShade="BF"/>
      </w:rPr>
    </w:lvl>
    <w:lvl w:ilvl="1">
      <w:start w:val="1"/>
      <w:numFmt w:val="bullet"/>
      <w:lvlText w:val="o"/>
      <w:lvlJc w:val="left"/>
      <w:pPr>
        <w:ind w:left="1440" w:hanging="360"/>
      </w:pPr>
      <w:rPr>
        <w:rFonts w:ascii="Courier New" w:hAnsi="Courier New" w:hint="default"/>
        <w:color w:val="2E74B5" w:themeColor="accent1" w:themeShade="BF"/>
      </w:rPr>
    </w:lvl>
    <w:lvl w:ilvl="2">
      <w:start w:val="1"/>
      <w:numFmt w:val="bullet"/>
      <w:lvlText w:val=""/>
      <w:lvlJc w:val="left"/>
      <w:pPr>
        <w:ind w:left="2160" w:hanging="360"/>
      </w:pPr>
      <w:rPr>
        <w:rFonts w:ascii="Wingdings" w:hAnsi="Wingdings" w:hint="default"/>
        <w:color w:val="2E74B5" w:themeColor="accent1" w:themeShade="BF"/>
      </w:rPr>
    </w:lvl>
    <w:lvl w:ilvl="3">
      <w:start w:val="1"/>
      <w:numFmt w:val="bullet"/>
      <w:lvlText w:val=""/>
      <w:lvlJc w:val="left"/>
      <w:pPr>
        <w:ind w:left="2880" w:hanging="360"/>
      </w:pPr>
      <w:rPr>
        <w:rFonts w:ascii="Symbol" w:hAnsi="Symbol" w:hint="default"/>
        <w:color w:val="2E74B5" w:themeColor="accent1" w:themeShade="BF"/>
      </w:rPr>
    </w:lvl>
    <w:lvl w:ilvl="4">
      <w:start w:val="1"/>
      <w:numFmt w:val="bullet"/>
      <w:lvlText w:val="o"/>
      <w:lvlJc w:val="left"/>
      <w:pPr>
        <w:ind w:left="3600" w:hanging="360"/>
      </w:pPr>
      <w:rPr>
        <w:rFonts w:ascii="Courier New" w:hAnsi="Courier New" w:hint="default"/>
        <w:color w:val="2E74B5" w:themeColor="accent1" w:themeShade="BF"/>
      </w:rPr>
    </w:lvl>
    <w:lvl w:ilvl="5">
      <w:start w:val="1"/>
      <w:numFmt w:val="bullet"/>
      <w:lvlText w:val=""/>
      <w:lvlJc w:val="left"/>
      <w:pPr>
        <w:ind w:left="4320" w:hanging="360"/>
      </w:pPr>
      <w:rPr>
        <w:rFonts w:ascii="Wingdings" w:hAnsi="Wingdings" w:hint="default"/>
        <w:color w:val="2E74B5" w:themeColor="accent1" w:themeShade="BF"/>
      </w:rPr>
    </w:lvl>
    <w:lvl w:ilvl="6">
      <w:start w:val="1"/>
      <w:numFmt w:val="bullet"/>
      <w:lvlText w:val=""/>
      <w:lvlJc w:val="left"/>
      <w:pPr>
        <w:ind w:left="5040" w:hanging="360"/>
      </w:pPr>
      <w:rPr>
        <w:rFonts w:ascii="Symbol" w:hAnsi="Symbol" w:hint="default"/>
        <w:color w:val="2E74B5" w:themeColor="accent1" w:themeShade="BF"/>
      </w:rPr>
    </w:lvl>
    <w:lvl w:ilvl="7">
      <w:start w:val="1"/>
      <w:numFmt w:val="bullet"/>
      <w:lvlText w:val="o"/>
      <w:lvlJc w:val="left"/>
      <w:pPr>
        <w:ind w:left="5760" w:hanging="360"/>
      </w:pPr>
      <w:rPr>
        <w:rFonts w:ascii="Courier New" w:hAnsi="Courier New" w:hint="default"/>
        <w:color w:val="2E74B5" w:themeColor="accent1" w:themeShade="BF"/>
      </w:rPr>
    </w:lvl>
    <w:lvl w:ilvl="8">
      <w:start w:val="1"/>
      <w:numFmt w:val="bullet"/>
      <w:lvlText w:val=""/>
      <w:lvlJc w:val="left"/>
      <w:pPr>
        <w:ind w:left="6480" w:hanging="360"/>
      </w:pPr>
      <w:rPr>
        <w:rFonts w:ascii="Wingdings" w:hAnsi="Wingdings" w:hint="default"/>
        <w:color w:val="2E74B5" w:themeColor="accent1" w:themeShade="BF"/>
      </w:rPr>
    </w:lvl>
  </w:abstractNum>
  <w:num w:numId="1">
    <w:abstractNumId w:val="9"/>
  </w:num>
  <w:num w:numId="2">
    <w:abstractNumId w:val="19"/>
  </w:num>
  <w:num w:numId="3">
    <w:abstractNumId w:val="19"/>
    <w:lvlOverride w:ilvl="0">
      <w:startOverride w:val="1"/>
    </w:lvlOverride>
  </w:num>
  <w:num w:numId="4">
    <w:abstractNumId w:val="10"/>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14"/>
  </w:num>
  <w:num w:numId="17">
    <w:abstractNumId w:val="10"/>
  </w:num>
  <w:num w:numId="18">
    <w:abstractNumId w:val="10"/>
    <w:lvlOverride w:ilvl="0">
      <w:startOverride w:val="1"/>
    </w:lvlOverride>
  </w:num>
  <w:num w:numId="19">
    <w:abstractNumId w:val="11"/>
  </w:num>
  <w:num w:numId="20">
    <w:abstractNumId w:val="17"/>
  </w:num>
  <w:num w:numId="21">
    <w:abstractNumId w:val="19"/>
  </w:num>
  <w:num w:numId="22">
    <w:abstractNumId w:val="19"/>
  </w:num>
  <w:num w:numId="23">
    <w:abstractNumId w:val="19"/>
  </w:num>
  <w:num w:numId="24">
    <w:abstractNumId w:val="19"/>
  </w:num>
  <w:num w:numId="25">
    <w:abstractNumId w:val="13"/>
  </w:num>
  <w:num w:numId="26">
    <w:abstractNumId w:val="15"/>
  </w:num>
  <w:num w:numId="27">
    <w:abstractNumId w:val="12"/>
  </w:num>
  <w:num w:numId="28">
    <w:abstractNumId w:val="18"/>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C78"/>
    <w:rsid w:val="000573AF"/>
    <w:rsid w:val="00083B37"/>
    <w:rsid w:val="000A0612"/>
    <w:rsid w:val="000A197E"/>
    <w:rsid w:val="000C5F33"/>
    <w:rsid w:val="000D7A38"/>
    <w:rsid w:val="001A728E"/>
    <w:rsid w:val="001E042A"/>
    <w:rsid w:val="00207551"/>
    <w:rsid w:val="00215B2E"/>
    <w:rsid w:val="00225505"/>
    <w:rsid w:val="002C5665"/>
    <w:rsid w:val="002D7EE7"/>
    <w:rsid w:val="00330C78"/>
    <w:rsid w:val="003312ED"/>
    <w:rsid w:val="004018C1"/>
    <w:rsid w:val="0042432C"/>
    <w:rsid w:val="004248A6"/>
    <w:rsid w:val="00426ACF"/>
    <w:rsid w:val="00455AD1"/>
    <w:rsid w:val="004727F4"/>
    <w:rsid w:val="004859A5"/>
    <w:rsid w:val="004A0A8D"/>
    <w:rsid w:val="004A6EE2"/>
    <w:rsid w:val="0052516B"/>
    <w:rsid w:val="0054358E"/>
    <w:rsid w:val="00575B92"/>
    <w:rsid w:val="005B33E3"/>
    <w:rsid w:val="005D4DC9"/>
    <w:rsid w:val="005F7999"/>
    <w:rsid w:val="00626EDA"/>
    <w:rsid w:val="006D7FF8"/>
    <w:rsid w:val="00704472"/>
    <w:rsid w:val="00791457"/>
    <w:rsid w:val="007B4896"/>
    <w:rsid w:val="007F372E"/>
    <w:rsid w:val="00831FB2"/>
    <w:rsid w:val="00887F6E"/>
    <w:rsid w:val="008963F3"/>
    <w:rsid w:val="008D5E06"/>
    <w:rsid w:val="008D6D77"/>
    <w:rsid w:val="0092260C"/>
    <w:rsid w:val="00942E4C"/>
    <w:rsid w:val="00954BFF"/>
    <w:rsid w:val="009B6945"/>
    <w:rsid w:val="009E052D"/>
    <w:rsid w:val="00A20F27"/>
    <w:rsid w:val="00AA316B"/>
    <w:rsid w:val="00AC2013"/>
    <w:rsid w:val="00AE0D90"/>
    <w:rsid w:val="00AE3B7E"/>
    <w:rsid w:val="00B41C3C"/>
    <w:rsid w:val="00BC1FD2"/>
    <w:rsid w:val="00BD30DE"/>
    <w:rsid w:val="00BF1787"/>
    <w:rsid w:val="00C64233"/>
    <w:rsid w:val="00C84CCF"/>
    <w:rsid w:val="00C92C41"/>
    <w:rsid w:val="00CE530C"/>
    <w:rsid w:val="00CF522C"/>
    <w:rsid w:val="00D44A84"/>
    <w:rsid w:val="00D57E3E"/>
    <w:rsid w:val="00D736EE"/>
    <w:rsid w:val="00D769C6"/>
    <w:rsid w:val="00DB24CB"/>
    <w:rsid w:val="00DF5013"/>
    <w:rsid w:val="00E07D87"/>
    <w:rsid w:val="00E9640A"/>
    <w:rsid w:val="00EC68CE"/>
    <w:rsid w:val="00EC7CCC"/>
    <w:rsid w:val="00EF48B2"/>
    <w:rsid w:val="00F1586E"/>
    <w:rsid w:val="00F542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159860B-6222-4491-AB0A-74CA2628A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sz w:val="18"/>
        <w:szCs w:val="18"/>
        <w:lang w:val="en-US" w:eastAsia="ja-JP" w:bidi="ar-SA"/>
      </w:rPr>
    </w:rPrDefault>
    <w:pPrDefault>
      <w:pPr>
        <w:spacing w:after="18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uiPriority="1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36"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042A"/>
  </w:style>
  <w:style w:type="paragraph" w:styleId="Heading1">
    <w:name w:val="heading 1"/>
    <w:basedOn w:val="Normal"/>
    <w:next w:val="Normal"/>
    <w:link w:val="Heading1Char"/>
    <w:uiPriority w:val="9"/>
    <w:qFormat/>
    <w:pPr>
      <w:keepNext/>
      <w:keepLines/>
      <w:spacing w:before="600" w:after="240" w:line="240" w:lineRule="auto"/>
      <w:outlineLvl w:val="0"/>
    </w:pPr>
    <w:rPr>
      <w:b/>
      <w:bCs/>
      <w:caps/>
      <w:color w:val="1F4E79" w:themeColor="accent1" w:themeShade="80"/>
      <w:sz w:val="28"/>
    </w:rPr>
  </w:style>
  <w:style w:type="paragraph" w:styleId="Heading2">
    <w:name w:val="heading 2"/>
    <w:basedOn w:val="Normal"/>
    <w:next w:val="Normal"/>
    <w:link w:val="Heading2Char"/>
    <w:uiPriority w:val="9"/>
    <w:unhideWhenUsed/>
    <w:qFormat/>
    <w:rsid w:val="008D5E06"/>
    <w:pPr>
      <w:keepNext/>
      <w:keepLines/>
      <w:numPr>
        <w:numId w:val="4"/>
      </w:numPr>
      <w:spacing w:before="360" w:after="120" w:line="240" w:lineRule="auto"/>
      <w:outlineLvl w:val="1"/>
    </w:pPr>
    <w:rPr>
      <w:b/>
      <w:bCs/>
      <w:color w:val="2E74B5" w:themeColor="accent1" w:themeShade="BF"/>
      <w:sz w:val="24"/>
    </w:rPr>
  </w:style>
  <w:style w:type="paragraph" w:styleId="Heading3">
    <w:name w:val="heading 3"/>
    <w:basedOn w:val="Normal"/>
    <w:next w:val="Normal"/>
    <w:link w:val="Heading3Char"/>
    <w:uiPriority w:val="9"/>
    <w:unhideWhenUsed/>
    <w:qFormat/>
    <w:rsid w:val="008D5E0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D5E0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D5E0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8">
    <w:name w:val="heading 8"/>
    <w:basedOn w:val="Normal"/>
    <w:next w:val="Normal"/>
    <w:link w:val="Heading8Char"/>
    <w:uiPriority w:val="9"/>
    <w:semiHidden/>
    <w:unhideWhenUsed/>
    <w:qFormat/>
    <w:rsid w:val="008D5E06"/>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8D5E06"/>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rPr>
  </w:style>
  <w:style w:type="character" w:customStyle="1" w:styleId="TitleChar">
    <w:name w:val="Title Char"/>
    <w:basedOn w:val="DefaultParagraphFont"/>
    <w:link w:val="Title"/>
    <w:uiPriority w:val="1"/>
    <w:rsid w:val="008D6D77"/>
    <w:rPr>
      <w:rFonts w:asciiTheme="majorHAnsi" w:eastAsiaTheme="majorEastAsia" w:hAnsiTheme="majorHAnsi" w:cstheme="majorBidi"/>
      <w:caps/>
      <w:color w:val="1F4E79" w:themeColor="accent1" w:themeShade="80"/>
      <w:kern w:val="28"/>
      <w:sz w:val="38"/>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2"/>
    <w:qFormat/>
    <w:rsid w:val="008D5E06"/>
    <w:pPr>
      <w:numPr>
        <w:ilvl w:val="1"/>
      </w:numPr>
      <w:pBdr>
        <w:left w:val="double" w:sz="18" w:space="4" w:color="1F4E79" w:themeColor="accent1" w:themeShade="80"/>
      </w:pBdr>
      <w:spacing w:before="80" w:after="0" w:line="280" w:lineRule="exact"/>
    </w:pPr>
    <w:rPr>
      <w:b/>
      <w:bCs/>
      <w:color w:val="2E74B5" w:themeColor="accent1" w:themeShade="BF"/>
      <w:sz w:val="24"/>
    </w:rPr>
  </w:style>
  <w:style w:type="character" w:customStyle="1" w:styleId="SubtitleChar">
    <w:name w:val="Subtitle Char"/>
    <w:basedOn w:val="DefaultParagraphFont"/>
    <w:link w:val="Subtitle"/>
    <w:uiPriority w:val="2"/>
    <w:rsid w:val="008D5E06"/>
    <w:rPr>
      <w:b/>
      <w:bCs/>
      <w:color w:val="2E74B5" w:themeColor="accent1" w:themeShade="BF"/>
      <w:sz w:val="24"/>
    </w:rPr>
  </w:style>
  <w:style w:type="character" w:customStyle="1" w:styleId="Heading1Char">
    <w:name w:val="Heading 1 Char"/>
    <w:basedOn w:val="DefaultParagraphFont"/>
    <w:link w:val="Heading1"/>
    <w:uiPriority w:val="9"/>
    <w:rPr>
      <w:b/>
      <w:bCs/>
      <w:caps/>
      <w:color w:val="1F4E79" w:themeColor="accent1" w:themeShade="80"/>
      <w:sz w:val="28"/>
    </w:rPr>
  </w:style>
  <w:style w:type="table" w:customStyle="1" w:styleId="TipTable">
    <w:name w:val="Tip Table"/>
    <w:basedOn w:val="TableNormal"/>
    <w:uiPriority w:val="99"/>
    <w:pPr>
      <w:spacing w:after="0" w:line="240" w:lineRule="auto"/>
    </w:pPr>
    <w:tblPr>
      <w:tblInd w:w="0" w:type="dxa"/>
      <w:tblCellMar>
        <w:top w:w="144" w:type="dxa"/>
        <w:left w:w="0" w:type="dxa"/>
        <w:bottom w:w="0" w:type="dxa"/>
        <w:right w:w="0" w:type="dxa"/>
      </w:tblCellMar>
    </w:tblPr>
    <w:tcPr>
      <w:shd w:val="clear" w:color="auto" w:fill="DEEAF6" w:themeFill="accent1" w:themeFillTint="33"/>
    </w:tcPr>
    <w:tblStylePr w:type="firstCol">
      <w:pPr>
        <w:wordWrap/>
        <w:jc w:val="center"/>
      </w:pPr>
    </w:tblStylePr>
  </w:style>
  <w:style w:type="paragraph" w:customStyle="1" w:styleId="TipText">
    <w:name w:val="Tip Text"/>
    <w:basedOn w:val="Normal"/>
    <w:uiPriority w:val="19"/>
    <w:rsid w:val="008D5E06"/>
    <w:pPr>
      <w:spacing w:after="160" w:line="264" w:lineRule="auto"/>
      <w:ind w:right="576"/>
    </w:pPr>
    <w:rPr>
      <w:i/>
      <w:iCs/>
      <w:color w:val="595959" w:themeColor="text1" w:themeTint="A6"/>
      <w:sz w:val="16"/>
    </w:rPr>
  </w:style>
  <w:style w:type="character" w:styleId="PlaceholderText">
    <w:name w:val="Placeholder Text"/>
    <w:basedOn w:val="DefaultParagraphFont"/>
    <w:uiPriority w:val="99"/>
    <w:semiHidden/>
    <w:rPr>
      <w:color w:val="808080"/>
    </w:rPr>
  </w:style>
  <w:style w:type="character" w:customStyle="1" w:styleId="Heading3Char">
    <w:name w:val="Heading 3 Char"/>
    <w:basedOn w:val="DefaultParagraphFont"/>
    <w:link w:val="Heading3"/>
    <w:uiPriority w:val="9"/>
    <w:rsid w:val="008D5E06"/>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8D5E06"/>
    <w:rPr>
      <w:b/>
      <w:bCs/>
      <w:color w:val="2E74B5" w:themeColor="accent1" w:themeShade="BF"/>
      <w:sz w:val="24"/>
    </w:rPr>
  </w:style>
  <w:style w:type="paragraph" w:styleId="ListBullet">
    <w:name w:val="List Bullet"/>
    <w:basedOn w:val="Normal"/>
    <w:uiPriority w:val="11"/>
    <w:unhideWhenUsed/>
    <w:qFormat/>
    <w:pPr>
      <w:numPr>
        <w:numId w:val="2"/>
      </w:numPr>
      <w:spacing w:after="60"/>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rsid w:val="001E042A"/>
    <w:pPr>
      <w:spacing w:before="200" w:after="0" w:line="240" w:lineRule="auto"/>
      <w:ind w:left="-216"/>
      <w:contextualSpacing/>
    </w:pPr>
    <w:rPr>
      <w:rFonts w:asciiTheme="majorHAnsi" w:eastAsiaTheme="majorEastAsia" w:hAnsiTheme="majorHAnsi" w:cstheme="majorBidi"/>
      <w:noProof/>
      <w:color w:val="1F4E79" w:themeColor="accent1" w:themeShade="80"/>
      <w:sz w:val="20"/>
    </w:rPr>
  </w:style>
  <w:style w:type="character" w:customStyle="1" w:styleId="FooterChar">
    <w:name w:val="Footer Char"/>
    <w:basedOn w:val="DefaultParagraphFont"/>
    <w:link w:val="Footer"/>
    <w:uiPriority w:val="99"/>
    <w:rsid w:val="001E042A"/>
    <w:rPr>
      <w:rFonts w:asciiTheme="majorHAnsi" w:eastAsiaTheme="majorEastAsia" w:hAnsiTheme="majorHAnsi" w:cstheme="majorBidi"/>
      <w:noProof/>
      <w:color w:val="1F4E79" w:themeColor="accent1" w:themeShade="80"/>
      <w:sz w:val="20"/>
    </w:rPr>
  </w:style>
  <w:style w:type="table" w:styleId="GridTable4-Accent1">
    <w:name w:val="Grid Table 4 Accent 1"/>
    <w:basedOn w:val="TableNormal"/>
    <w:uiPriority w:val="49"/>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Light">
    <w:name w:val="Grid Table Light"/>
    <w:basedOn w:val="Table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rojectScopeTable">
    <w:name w:val="Project Scope Table"/>
    <w:basedOn w:val="TableNormal"/>
    <w:uiPriority w:val="99"/>
    <w:rsid w:val="00887F6E"/>
    <w:pPr>
      <w:spacing w:before="120" w:after="120" w:line="240" w:lineRule="auto"/>
    </w:pPr>
    <w:tblPr>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top w:w="0" w:type="dxa"/>
        <w:left w:w="144" w:type="dxa"/>
        <w:bottom w:w="0"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character" w:customStyle="1" w:styleId="Heading4Char">
    <w:name w:val="Heading 4 Char"/>
    <w:basedOn w:val="DefaultParagraphFont"/>
    <w:link w:val="Heading4"/>
    <w:uiPriority w:val="9"/>
    <w:rsid w:val="008D5E0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D5E06"/>
    <w:rPr>
      <w:rFonts w:asciiTheme="majorHAnsi" w:eastAsiaTheme="majorEastAsia" w:hAnsiTheme="majorHAnsi" w:cstheme="majorBidi"/>
      <w:color w:val="2E74B5" w:themeColor="accent1" w:themeShade="BF"/>
    </w:rPr>
  </w:style>
  <w:style w:type="character" w:customStyle="1" w:styleId="Heading8Char">
    <w:name w:val="Heading 8 Char"/>
    <w:basedOn w:val="DefaultParagraphFont"/>
    <w:link w:val="Heading8"/>
    <w:uiPriority w:val="9"/>
    <w:semiHidden/>
    <w:rsid w:val="008D5E06"/>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8D5E06"/>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8D5E06"/>
    <w:rPr>
      <w:i/>
      <w:iCs/>
      <w:color w:val="2E74B5" w:themeColor="accent1" w:themeShade="BF"/>
    </w:rPr>
  </w:style>
  <w:style w:type="paragraph" w:styleId="IntenseQuote">
    <w:name w:val="Intense Quote"/>
    <w:basedOn w:val="Normal"/>
    <w:next w:val="Normal"/>
    <w:link w:val="IntenseQuoteChar"/>
    <w:uiPriority w:val="30"/>
    <w:semiHidden/>
    <w:unhideWhenUsed/>
    <w:qFormat/>
    <w:rsid w:val="008D5E06"/>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semiHidden/>
    <w:rsid w:val="008D5E06"/>
    <w:rPr>
      <w:i/>
      <w:iCs/>
      <w:color w:val="2E74B5" w:themeColor="accent1" w:themeShade="BF"/>
    </w:rPr>
  </w:style>
  <w:style w:type="character" w:styleId="IntenseReference">
    <w:name w:val="Intense Reference"/>
    <w:basedOn w:val="DefaultParagraphFont"/>
    <w:uiPriority w:val="32"/>
    <w:semiHidden/>
    <w:unhideWhenUsed/>
    <w:qFormat/>
    <w:rsid w:val="008D5E06"/>
    <w:rPr>
      <w:b/>
      <w:bCs/>
      <w:caps w:val="0"/>
      <w:smallCaps/>
      <w:color w:val="2E74B5" w:themeColor="accent1" w:themeShade="BF"/>
      <w:spacing w:val="5"/>
    </w:rPr>
  </w:style>
  <w:style w:type="paragraph" w:styleId="BlockText">
    <w:name w:val="Block Text"/>
    <w:basedOn w:val="Normal"/>
    <w:uiPriority w:val="99"/>
    <w:semiHidden/>
    <w:unhideWhenUsed/>
    <w:rsid w:val="008D5E06"/>
    <w:pPr>
      <w:pBdr>
        <w:top w:val="single" w:sz="2" w:space="10" w:color="2E74B5" w:themeColor="accent1" w:themeShade="BF"/>
        <w:left w:val="single" w:sz="2" w:space="10" w:color="2E74B5" w:themeColor="accent1" w:themeShade="BF"/>
        <w:bottom w:val="single" w:sz="2" w:space="10" w:color="2E74B5" w:themeColor="accent1" w:themeShade="BF"/>
        <w:right w:val="single" w:sz="2" w:space="10" w:color="2E74B5" w:themeColor="accent1" w:themeShade="BF"/>
      </w:pBdr>
      <w:ind w:left="1152" w:right="1152"/>
    </w:pPr>
    <w:rPr>
      <w:rFonts w:eastAsiaTheme="minorEastAsia"/>
      <w:i/>
      <w:iCs/>
      <w:color w:val="2E74B5" w:themeColor="accent1" w:themeShade="BF"/>
    </w:rPr>
  </w:style>
  <w:style w:type="character" w:styleId="Hyperlink">
    <w:name w:val="Hyperlink"/>
    <w:basedOn w:val="DefaultParagraphFont"/>
    <w:uiPriority w:val="99"/>
    <w:semiHidden/>
    <w:unhideWhenUsed/>
    <w:rsid w:val="008D5E06"/>
    <w:rPr>
      <w:color w:val="D7230D" w:themeColor="accent6" w:themeShade="BF"/>
      <w:u w:val="single"/>
    </w:rPr>
  </w:style>
  <w:style w:type="character" w:customStyle="1" w:styleId="UnresolvedMention1">
    <w:name w:val="Unresolved Mention1"/>
    <w:basedOn w:val="DefaultParagraphFont"/>
    <w:uiPriority w:val="99"/>
    <w:semiHidden/>
    <w:unhideWhenUsed/>
    <w:rsid w:val="008D5E06"/>
    <w:rPr>
      <w:color w:val="595959" w:themeColor="text1" w:themeTint="A6"/>
      <w:shd w:val="clear" w:color="auto" w:fill="E1DFDD"/>
    </w:rPr>
  </w:style>
  <w:style w:type="paragraph" w:styleId="ListNumber">
    <w:name w:val="List Number"/>
    <w:basedOn w:val="Normal"/>
    <w:uiPriority w:val="11"/>
    <w:rsid w:val="00704472"/>
    <w:pPr>
      <w:numPr>
        <w:numId w:val="15"/>
      </w:numPr>
      <w:contextualSpacing/>
    </w:pPr>
  </w:style>
  <w:style w:type="table" w:styleId="PlainTable4">
    <w:name w:val="Plain Table 4"/>
    <w:basedOn w:val="TableNormal"/>
    <w:uiPriority w:val="44"/>
    <w:rsid w:val="00083B37"/>
    <w:pPr>
      <w:spacing w:after="0" w:line="240" w:lineRule="auto"/>
    </w:pPr>
    <w:tblPr>
      <w:tblStyleRowBandSize w:val="1"/>
      <w:tblStyleColBandSize w:val="1"/>
      <w:tblInd w:w="0" w:type="dxa"/>
      <w:tblCellMar>
        <w:top w:w="0" w:type="dxa"/>
        <w:left w:w="0" w:type="dxa"/>
        <w:bottom w:w="0" w:type="dxa"/>
        <w:right w:w="0" w:type="dxa"/>
      </w:tblCellMar>
    </w:tblPr>
    <w:tblStylePr w:type="firstRow">
      <w:rPr>
        <w:b w:val="0"/>
        <w:bCs/>
        <w:i w:val="0"/>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887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semiHidden/>
    <w:rsid w:val="00887F6E"/>
    <w:rPr>
      <w:rFonts w:ascii="Courier New" w:eastAsia="Times New Roman" w:hAnsi="Courier New" w:cs="Courier New"/>
      <w:color w:val="auto"/>
      <w:sz w:val="20"/>
      <w:szCs w:val="20"/>
      <w:lang w:eastAsia="en-US"/>
    </w:rPr>
  </w:style>
  <w:style w:type="character" w:customStyle="1" w:styleId="gd15mcfceub">
    <w:name w:val="gd15mcfceub"/>
    <w:basedOn w:val="DefaultParagraphFont"/>
    <w:rsid w:val="00887F6E"/>
  </w:style>
  <w:style w:type="paragraph" w:styleId="ListParagraph">
    <w:name w:val="List Paragraph"/>
    <w:basedOn w:val="Normal"/>
    <w:uiPriority w:val="34"/>
    <w:unhideWhenUsed/>
    <w:qFormat/>
    <w:rsid w:val="002C56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2474716">
      <w:bodyDiv w:val="1"/>
      <w:marLeft w:val="0"/>
      <w:marRight w:val="0"/>
      <w:marTop w:val="0"/>
      <w:marBottom w:val="0"/>
      <w:divBdr>
        <w:top w:val="none" w:sz="0" w:space="0" w:color="auto"/>
        <w:left w:val="none" w:sz="0" w:space="0" w:color="auto"/>
        <w:bottom w:val="none" w:sz="0" w:space="0" w:color="auto"/>
        <w:right w:val="none" w:sz="0" w:space="0" w:color="auto"/>
      </w:divBdr>
    </w:div>
    <w:div w:id="909585572">
      <w:bodyDiv w:val="1"/>
      <w:marLeft w:val="0"/>
      <w:marRight w:val="0"/>
      <w:marTop w:val="0"/>
      <w:marBottom w:val="0"/>
      <w:divBdr>
        <w:top w:val="none" w:sz="0" w:space="0" w:color="auto"/>
        <w:left w:val="none" w:sz="0" w:space="0" w:color="auto"/>
        <w:bottom w:val="none" w:sz="0" w:space="0" w:color="auto"/>
        <w:right w:val="none" w:sz="0" w:space="0" w:color="auto"/>
      </w:divBdr>
    </w:div>
    <w:div w:id="912470658">
      <w:bodyDiv w:val="1"/>
      <w:marLeft w:val="0"/>
      <w:marRight w:val="0"/>
      <w:marTop w:val="0"/>
      <w:marBottom w:val="0"/>
      <w:divBdr>
        <w:top w:val="none" w:sz="0" w:space="0" w:color="auto"/>
        <w:left w:val="none" w:sz="0" w:space="0" w:color="auto"/>
        <w:bottom w:val="none" w:sz="0" w:space="0" w:color="auto"/>
        <w:right w:val="none" w:sz="0" w:space="0" w:color="auto"/>
      </w:divBdr>
    </w:div>
    <w:div w:id="1226260544">
      <w:bodyDiv w:val="1"/>
      <w:marLeft w:val="0"/>
      <w:marRight w:val="0"/>
      <w:marTop w:val="0"/>
      <w:marBottom w:val="0"/>
      <w:divBdr>
        <w:top w:val="none" w:sz="0" w:space="0" w:color="auto"/>
        <w:left w:val="none" w:sz="0" w:space="0" w:color="auto"/>
        <w:bottom w:val="none" w:sz="0" w:space="0" w:color="auto"/>
        <w:right w:val="none" w:sz="0" w:space="0" w:color="auto"/>
      </w:divBdr>
    </w:div>
    <w:div w:id="1273047299">
      <w:bodyDiv w:val="1"/>
      <w:marLeft w:val="0"/>
      <w:marRight w:val="0"/>
      <w:marTop w:val="0"/>
      <w:marBottom w:val="0"/>
      <w:divBdr>
        <w:top w:val="none" w:sz="0" w:space="0" w:color="auto"/>
        <w:left w:val="none" w:sz="0" w:space="0" w:color="auto"/>
        <w:bottom w:val="none" w:sz="0" w:space="0" w:color="auto"/>
        <w:right w:val="none" w:sz="0" w:space="0" w:color="auto"/>
      </w:divBdr>
    </w:div>
    <w:div w:id="1455830547">
      <w:bodyDiv w:val="1"/>
      <w:marLeft w:val="0"/>
      <w:marRight w:val="0"/>
      <w:marTop w:val="0"/>
      <w:marBottom w:val="0"/>
      <w:divBdr>
        <w:top w:val="none" w:sz="0" w:space="0" w:color="auto"/>
        <w:left w:val="none" w:sz="0" w:space="0" w:color="auto"/>
        <w:bottom w:val="none" w:sz="0" w:space="0" w:color="auto"/>
        <w:right w:val="none" w:sz="0" w:space="0" w:color="auto"/>
      </w:divBdr>
    </w:div>
    <w:div w:id="1458374807">
      <w:bodyDiv w:val="1"/>
      <w:marLeft w:val="0"/>
      <w:marRight w:val="0"/>
      <w:marTop w:val="0"/>
      <w:marBottom w:val="0"/>
      <w:divBdr>
        <w:top w:val="none" w:sz="0" w:space="0" w:color="auto"/>
        <w:left w:val="none" w:sz="0" w:space="0" w:color="auto"/>
        <w:bottom w:val="none" w:sz="0" w:space="0" w:color="auto"/>
        <w:right w:val="none" w:sz="0" w:space="0" w:color="auto"/>
      </w:divBdr>
    </w:div>
    <w:div w:id="1471824605">
      <w:bodyDiv w:val="1"/>
      <w:marLeft w:val="0"/>
      <w:marRight w:val="0"/>
      <w:marTop w:val="0"/>
      <w:marBottom w:val="0"/>
      <w:divBdr>
        <w:top w:val="none" w:sz="0" w:space="0" w:color="auto"/>
        <w:left w:val="none" w:sz="0" w:space="0" w:color="auto"/>
        <w:bottom w:val="none" w:sz="0" w:space="0" w:color="auto"/>
        <w:right w:val="none" w:sz="0" w:space="0" w:color="auto"/>
      </w:divBdr>
    </w:div>
    <w:div w:id="1649818617">
      <w:bodyDiv w:val="1"/>
      <w:marLeft w:val="0"/>
      <w:marRight w:val="0"/>
      <w:marTop w:val="0"/>
      <w:marBottom w:val="0"/>
      <w:divBdr>
        <w:top w:val="none" w:sz="0" w:space="0" w:color="auto"/>
        <w:left w:val="none" w:sz="0" w:space="0" w:color="auto"/>
        <w:bottom w:val="none" w:sz="0" w:space="0" w:color="auto"/>
        <w:right w:val="none" w:sz="0" w:space="0" w:color="auto"/>
      </w:divBdr>
    </w:div>
    <w:div w:id="1762722805">
      <w:bodyDiv w:val="1"/>
      <w:marLeft w:val="0"/>
      <w:marRight w:val="0"/>
      <w:marTop w:val="0"/>
      <w:marBottom w:val="0"/>
      <w:divBdr>
        <w:top w:val="none" w:sz="0" w:space="0" w:color="auto"/>
        <w:left w:val="none" w:sz="0" w:space="0" w:color="auto"/>
        <w:bottom w:val="none" w:sz="0" w:space="0" w:color="auto"/>
        <w:right w:val="none" w:sz="0" w:space="0" w:color="auto"/>
      </w:divBdr>
    </w:div>
    <w:div w:id="1833135663">
      <w:bodyDiv w:val="1"/>
      <w:marLeft w:val="0"/>
      <w:marRight w:val="0"/>
      <w:marTop w:val="0"/>
      <w:marBottom w:val="0"/>
      <w:divBdr>
        <w:top w:val="none" w:sz="0" w:space="0" w:color="auto"/>
        <w:left w:val="none" w:sz="0" w:space="0" w:color="auto"/>
        <w:bottom w:val="none" w:sz="0" w:space="0" w:color="auto"/>
        <w:right w:val="none" w:sz="0" w:space="0" w:color="auto"/>
      </w:divBdr>
    </w:div>
    <w:div w:id="1935817617">
      <w:bodyDiv w:val="1"/>
      <w:marLeft w:val="0"/>
      <w:marRight w:val="0"/>
      <w:marTop w:val="0"/>
      <w:marBottom w:val="0"/>
      <w:divBdr>
        <w:top w:val="none" w:sz="0" w:space="0" w:color="auto"/>
        <w:left w:val="none" w:sz="0" w:space="0" w:color="auto"/>
        <w:bottom w:val="none" w:sz="0" w:space="0" w:color="auto"/>
        <w:right w:val="none" w:sz="0" w:space="0" w:color="auto"/>
      </w:divBdr>
    </w:div>
    <w:div w:id="2017228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chart" Target="charts/chart5.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4.xml"/><Relationship Id="rId5" Type="http://schemas.openxmlformats.org/officeDocument/2006/relationships/footnotes" Target="footnotes.xml"/><Relationship Id="rId15" Type="http://schemas.openxmlformats.org/officeDocument/2006/relationships/chart" Target="charts/chart7.xml"/><Relationship Id="rId10" Type="http://schemas.openxmlformats.org/officeDocument/2006/relationships/chart" Target="charts/chart3.xml"/><Relationship Id="rId4" Type="http://schemas.openxmlformats.org/officeDocument/2006/relationships/webSettings" Target="webSettings.xml"/><Relationship Id="rId9" Type="http://schemas.openxmlformats.org/officeDocument/2006/relationships/chart" Target="charts/chart2.xml"/><Relationship Id="rId14" Type="http://schemas.openxmlformats.org/officeDocument/2006/relationships/chart" Target="charts/chart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ravani\AppData\Roaming\Microsoft\Templates\Project%20scope%20report%20(Business%20Blue%20design).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1.xlsx"/></Relationships>
</file>

<file path=word/charts/_rels/chart6.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Monthly Sales Revenue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3"/>
          <c:order val="3"/>
          <c:tx>
            <c:strRef>
              <c:f>'Mom Sales Revenue'!$E$1</c:f>
              <c:strCache>
                <c:ptCount val="1"/>
                <c:pt idx="0">
                  <c:v>Monthly Sales $</c:v>
                </c:pt>
              </c:strCache>
            </c:strRef>
          </c:tx>
          <c:spPr>
            <a:ln w="28575" cap="rnd">
              <a:solidFill>
                <a:schemeClr val="tx2"/>
              </a:solidFill>
              <a:round/>
            </a:ln>
            <a:effectLst/>
          </c:spPr>
          <c:marker>
            <c:symbol val="circle"/>
            <c:size val="5"/>
            <c:spPr>
              <a:solidFill>
                <a:schemeClr val="tx2"/>
              </a:solidFill>
              <a:ln w="9525">
                <a:solidFill>
                  <a:schemeClr val="tx2"/>
                </a:solidFill>
              </a:ln>
              <a:effectLst/>
            </c:spPr>
          </c:marker>
          <c:dLbls>
            <c:dLbl>
              <c:idx val="0"/>
              <c:layout>
                <c:manualLayout>
                  <c:x val="-4.2735042735042739E-3"/>
                  <c:y val="-3.6764705882352942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4.4871794871794872E-2"/>
                  <c:y val="4.9019607843137254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3.2051282051282048E-2"/>
                  <c:y val="1.2254901960784314E-2"/>
                </c:manualLayout>
              </c:layout>
              <c:showLegendKey val="0"/>
              <c:showVal val="1"/>
              <c:showCatName val="0"/>
              <c:showSerName val="0"/>
              <c:showPercent val="0"/>
              <c:showBubbleSize val="0"/>
              <c:extLst>
                <c:ext xmlns:c15="http://schemas.microsoft.com/office/drawing/2012/chart" uri="{CE6537A1-D6FC-4f65-9D91-7224C49458BB}"/>
              </c:extLst>
            </c:dLbl>
            <c:dLbl>
              <c:idx val="5"/>
              <c:layout>
                <c:manualLayout>
                  <c:x val="0"/>
                  <c:y val="-4.084967320261438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'Mom Sales Revenue'!$A$2:$A$7</c:f>
              <c:numCache>
                <c:formatCode>mmm\-yy</c:formatCode>
                <c:ptCount val="6"/>
                <c:pt idx="0">
                  <c:v>42370</c:v>
                </c:pt>
                <c:pt idx="1">
                  <c:v>42401</c:v>
                </c:pt>
                <c:pt idx="2">
                  <c:v>42430</c:v>
                </c:pt>
                <c:pt idx="3">
                  <c:v>42461</c:v>
                </c:pt>
                <c:pt idx="4">
                  <c:v>42491</c:v>
                </c:pt>
                <c:pt idx="5">
                  <c:v>42522</c:v>
                </c:pt>
              </c:numCache>
            </c:numRef>
          </c:cat>
          <c:val>
            <c:numRef>
              <c:f>'Mom Sales Revenue'!$E$2:$E$7</c:f>
              <c:numCache>
                <c:formatCode>_("$"* #,##0.00_);_("$"* \(#,##0.00\);_("$"* "-"??_);_(@_)</c:formatCode>
                <c:ptCount val="6"/>
                <c:pt idx="0">
                  <c:v>3026923.89</c:v>
                </c:pt>
                <c:pt idx="1">
                  <c:v>2900311.95</c:v>
                </c:pt>
                <c:pt idx="2">
                  <c:v>3707182.09</c:v>
                </c:pt>
                <c:pt idx="3">
                  <c:v>2304948.19</c:v>
                </c:pt>
                <c:pt idx="4">
                  <c:v>2523208.54</c:v>
                </c:pt>
                <c:pt idx="5">
                  <c:v>2821277.92</c:v>
                </c:pt>
              </c:numCache>
            </c:numRef>
          </c:val>
          <c:smooth val="0"/>
        </c:ser>
        <c:dLbls>
          <c:showLegendKey val="0"/>
          <c:showVal val="0"/>
          <c:showCatName val="0"/>
          <c:showSerName val="0"/>
          <c:showPercent val="0"/>
          <c:showBubbleSize val="0"/>
        </c:dLbls>
        <c:marker val="1"/>
        <c:smooth val="0"/>
        <c:axId val="487096288"/>
        <c:axId val="487092368"/>
        <c:extLst>
          <c:ext xmlns:c15="http://schemas.microsoft.com/office/drawing/2012/chart" uri="{02D57815-91ED-43cb-92C2-25804820EDAC}">
            <c15:filteredLineSeries>
              <c15:ser>
                <c:idx val="0"/>
                <c:order val="0"/>
                <c:tx>
                  <c:strRef>
                    <c:extLst>
                      <c:ext uri="{02D57815-91ED-43cb-92C2-25804820EDAC}">
                        <c15:formulaRef>
                          <c15:sqref>'Mom Sales Revenue'!$B$1</c15:sqref>
                        </c15:formulaRef>
                      </c:ext>
                    </c:extLst>
                    <c:strCache>
                      <c:ptCount val="1"/>
                      <c:pt idx="0">
                        <c:v>saleYear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'Mom Sales Revenue'!$A$2:$A$7</c15:sqref>
                        </c15:formulaRef>
                      </c:ext>
                    </c:extLst>
                    <c:numCache>
                      <c:formatCode>mmm\-yy</c:formatCode>
                      <c:ptCount val="6"/>
                      <c:pt idx="0">
                        <c:v>42370</c:v>
                      </c:pt>
                      <c:pt idx="1">
                        <c:v>42401</c:v>
                      </c:pt>
                      <c:pt idx="2">
                        <c:v>42430</c:v>
                      </c:pt>
                      <c:pt idx="3">
                        <c:v>42461</c:v>
                      </c:pt>
                      <c:pt idx="4">
                        <c:v>42491</c:v>
                      </c:pt>
                      <c:pt idx="5">
                        <c:v>42522</c:v>
                      </c:pt>
                    </c:numCache>
                  </c:numRef>
                </c:cat>
                <c:val>
                  <c:numRef>
                    <c:extLst>
                      <c:ext uri="{02D57815-91ED-43cb-92C2-25804820EDAC}">
                        <c15:formulaRef>
                          <c15:sqref>'Mom Sales Revenue'!$B$2:$B$7</c15:sqref>
                        </c15:formulaRef>
                      </c:ext>
                    </c:extLst>
                    <c:numCache>
                      <c:formatCode>General</c:formatCode>
                      <c:ptCount val="6"/>
                      <c:pt idx="0">
                        <c:v>2016</c:v>
                      </c:pt>
                      <c:pt idx="1">
                        <c:v>2016</c:v>
                      </c:pt>
                      <c:pt idx="2">
                        <c:v>2016</c:v>
                      </c:pt>
                      <c:pt idx="3">
                        <c:v>2016</c:v>
                      </c:pt>
                      <c:pt idx="4">
                        <c:v>2016</c:v>
                      </c:pt>
                      <c:pt idx="5">
                        <c:v>2016</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'Mom Sales Revenue'!$C$1</c15:sqref>
                        </c15:formulaRef>
                      </c:ext>
                    </c:extLst>
                    <c:strCache>
                      <c:ptCount val="1"/>
                      <c:pt idx="0">
                        <c:v>saleMonth</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'Mom Sales Revenue'!$A$2:$A$7</c15:sqref>
                        </c15:formulaRef>
                      </c:ext>
                    </c:extLst>
                    <c:numCache>
                      <c:formatCode>mmm\-yy</c:formatCode>
                      <c:ptCount val="6"/>
                      <c:pt idx="0">
                        <c:v>42370</c:v>
                      </c:pt>
                      <c:pt idx="1">
                        <c:v>42401</c:v>
                      </c:pt>
                      <c:pt idx="2">
                        <c:v>42430</c:v>
                      </c:pt>
                      <c:pt idx="3">
                        <c:v>42461</c:v>
                      </c:pt>
                      <c:pt idx="4">
                        <c:v>42491</c:v>
                      </c:pt>
                      <c:pt idx="5">
                        <c:v>42522</c:v>
                      </c:pt>
                    </c:numCache>
                  </c:numRef>
                </c:cat>
                <c:val>
                  <c:numRef>
                    <c:extLst xmlns:c15="http://schemas.microsoft.com/office/drawing/2012/chart">
                      <c:ext xmlns:c15="http://schemas.microsoft.com/office/drawing/2012/chart" uri="{02D57815-91ED-43cb-92C2-25804820EDAC}">
                        <c15:formulaRef>
                          <c15:sqref>'Mom Sales Revenue'!$C$2:$C$7</c15:sqref>
                        </c15:formulaRef>
                      </c:ext>
                    </c:extLst>
                    <c:numCache>
                      <c:formatCode>General</c:formatCode>
                      <c:ptCount val="6"/>
                      <c:pt idx="0">
                        <c:v>0</c:v>
                      </c:pt>
                      <c:pt idx="1">
                        <c:v>0</c:v>
                      </c:pt>
                      <c:pt idx="2">
                        <c:v>0</c:v>
                      </c:pt>
                      <c:pt idx="3">
                        <c:v>0</c:v>
                      </c:pt>
                      <c:pt idx="4">
                        <c:v>0</c:v>
                      </c:pt>
                      <c:pt idx="5">
                        <c:v>0</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'Mom Sales Revenue'!$D$1</c15:sqref>
                        </c15:formulaRef>
                      </c:ext>
                    </c:extLst>
                    <c:strCache>
                      <c:ptCount val="1"/>
                      <c:pt idx="0">
                        <c:v>saleMonthNum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'Mom Sales Revenue'!$A$2:$A$7</c15:sqref>
                        </c15:formulaRef>
                      </c:ext>
                    </c:extLst>
                    <c:numCache>
                      <c:formatCode>mmm\-yy</c:formatCode>
                      <c:ptCount val="6"/>
                      <c:pt idx="0">
                        <c:v>42370</c:v>
                      </c:pt>
                      <c:pt idx="1">
                        <c:v>42401</c:v>
                      </c:pt>
                      <c:pt idx="2">
                        <c:v>42430</c:v>
                      </c:pt>
                      <c:pt idx="3">
                        <c:v>42461</c:v>
                      </c:pt>
                      <c:pt idx="4">
                        <c:v>42491</c:v>
                      </c:pt>
                      <c:pt idx="5">
                        <c:v>42522</c:v>
                      </c:pt>
                    </c:numCache>
                  </c:numRef>
                </c:cat>
                <c:val>
                  <c:numRef>
                    <c:extLst xmlns:c15="http://schemas.microsoft.com/office/drawing/2012/chart">
                      <c:ext xmlns:c15="http://schemas.microsoft.com/office/drawing/2012/chart" uri="{02D57815-91ED-43cb-92C2-25804820EDAC}">
                        <c15:formulaRef>
                          <c15:sqref>'Mom Sales Revenue'!$D$2:$D$7</c15:sqref>
                        </c15:formulaRef>
                      </c:ext>
                    </c:extLst>
                    <c:numCache>
                      <c:formatCode>General</c:formatCode>
                      <c:ptCount val="6"/>
                      <c:pt idx="0">
                        <c:v>1</c:v>
                      </c:pt>
                      <c:pt idx="1">
                        <c:v>2</c:v>
                      </c:pt>
                      <c:pt idx="2">
                        <c:v>3</c:v>
                      </c:pt>
                      <c:pt idx="3">
                        <c:v>4</c:v>
                      </c:pt>
                      <c:pt idx="4">
                        <c:v>5</c:v>
                      </c:pt>
                      <c:pt idx="5">
                        <c:v>6</c:v>
                      </c:pt>
                    </c:numCache>
                  </c:numRef>
                </c:val>
                <c:smooth val="0"/>
              </c15:ser>
            </c15:filteredLineSeries>
          </c:ext>
        </c:extLst>
      </c:lineChart>
      <c:dateAx>
        <c:axId val="487096288"/>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092368"/>
        <c:crosses val="autoZero"/>
        <c:auto val="1"/>
        <c:lblOffset val="100"/>
        <c:baseTimeUnit val="months"/>
      </c:dateAx>
      <c:valAx>
        <c:axId val="487092368"/>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096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
          <c:order val="2"/>
          <c:tx>
            <c:strRef>
              <c:f>'Mom Sales Revenue'!$F$1</c:f>
              <c:strCache>
                <c:ptCount val="1"/>
                <c:pt idx="0">
                  <c:v>Month on Month Sales Revenue
(Increase/Decrease %)</c:v>
                </c:pt>
              </c:strCache>
            </c:strRef>
          </c:tx>
          <c:spPr>
            <a:ln w="28575" cap="rnd">
              <a:solidFill>
                <a:schemeClr val="accent3"/>
              </a:solidFill>
              <a:round/>
            </a:ln>
            <a:effectLst/>
          </c:spPr>
          <c:marker>
            <c:symbol val="none"/>
          </c:marker>
          <c:dLbls>
            <c:dLbl>
              <c:idx val="1"/>
              <c:layout>
                <c:manualLayout>
                  <c:x val="2.8002154011847066E-2"/>
                  <c:y val="-4.8014773776546629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'Mom Sales Revenue'!$A$2:$A$7</c:f>
              <c:numCache>
                <c:formatCode>mmm\-yy</c:formatCode>
                <c:ptCount val="6"/>
                <c:pt idx="0">
                  <c:v>42370</c:v>
                </c:pt>
                <c:pt idx="1">
                  <c:v>42401</c:v>
                </c:pt>
                <c:pt idx="2">
                  <c:v>42430</c:v>
                </c:pt>
                <c:pt idx="3">
                  <c:v>42461</c:v>
                </c:pt>
                <c:pt idx="4">
                  <c:v>42491</c:v>
                </c:pt>
                <c:pt idx="5">
                  <c:v>42522</c:v>
                </c:pt>
              </c:numCache>
            </c:numRef>
          </c:cat>
          <c:val>
            <c:numRef>
              <c:f>'Mom Sales Revenue'!$F$2:$F$7</c:f>
              <c:numCache>
                <c:formatCode>0%</c:formatCode>
                <c:ptCount val="6"/>
                <c:pt idx="1">
                  <c:v>-4.1828583935752658E-2</c:v>
                </c:pt>
                <c:pt idx="2">
                  <c:v>0.27820115694796199</c:v>
                </c:pt>
                <c:pt idx="3">
                  <c:v>-0.37824791606068642</c:v>
                </c:pt>
                <c:pt idx="4">
                  <c:v>9.4692085031204146E-2</c:v>
                </c:pt>
                <c:pt idx="5">
                  <c:v>0.11813109193106959</c:v>
                </c:pt>
              </c:numCache>
            </c:numRef>
          </c:val>
          <c:smooth val="0"/>
        </c:ser>
        <c:dLbls>
          <c:showLegendKey val="0"/>
          <c:showVal val="0"/>
          <c:showCatName val="0"/>
          <c:showSerName val="0"/>
          <c:showPercent val="0"/>
          <c:showBubbleSize val="0"/>
        </c:dLbls>
        <c:smooth val="0"/>
        <c:axId val="487099816"/>
        <c:axId val="487089232"/>
        <c:extLst>
          <c:ext xmlns:c15="http://schemas.microsoft.com/office/drawing/2012/chart" uri="{02D57815-91ED-43cb-92C2-25804820EDAC}">
            <c15:filteredLineSeries>
              <c15:ser>
                <c:idx val="0"/>
                <c:order val="0"/>
                <c:tx>
                  <c:strRef>
                    <c:extLst>
                      <c:ext uri="{02D57815-91ED-43cb-92C2-25804820EDAC}">
                        <c15:formulaRef>
                          <c15:sqref>'Mom Sales Revenue'!$D$1</c15:sqref>
                        </c15:formulaRef>
                      </c:ext>
                    </c:extLst>
                    <c:strCache>
                      <c:ptCount val="1"/>
                      <c:pt idx="0">
                        <c:v>saleMonthNum</c:v>
                      </c:pt>
                    </c:strCache>
                  </c:strRef>
                </c:tx>
                <c:spPr>
                  <a:ln w="28575" cap="rnd">
                    <a:solidFill>
                      <a:schemeClr val="accent1"/>
                    </a:solidFill>
                    <a:round/>
                  </a:ln>
                  <a:effectLst/>
                </c:spPr>
                <c:marker>
                  <c:symbol val="none"/>
                </c:marker>
                <c:cat>
                  <c:numRef>
                    <c:extLst>
                      <c:ext uri="{02D57815-91ED-43cb-92C2-25804820EDAC}">
                        <c15:formulaRef>
                          <c15:sqref>'Mom Sales Revenue'!$A$2:$A$7</c15:sqref>
                        </c15:formulaRef>
                      </c:ext>
                    </c:extLst>
                    <c:numCache>
                      <c:formatCode>mmm\-yy</c:formatCode>
                      <c:ptCount val="6"/>
                      <c:pt idx="0">
                        <c:v>42370</c:v>
                      </c:pt>
                      <c:pt idx="1">
                        <c:v>42401</c:v>
                      </c:pt>
                      <c:pt idx="2">
                        <c:v>42430</c:v>
                      </c:pt>
                      <c:pt idx="3">
                        <c:v>42461</c:v>
                      </c:pt>
                      <c:pt idx="4">
                        <c:v>42491</c:v>
                      </c:pt>
                      <c:pt idx="5">
                        <c:v>42522</c:v>
                      </c:pt>
                    </c:numCache>
                  </c:numRef>
                </c:cat>
                <c:val>
                  <c:numRef>
                    <c:extLst>
                      <c:ext uri="{02D57815-91ED-43cb-92C2-25804820EDAC}">
                        <c15:formulaRef>
                          <c15:sqref>'Mom Sales Revenue'!$D$2:$D$7</c15:sqref>
                        </c15:formulaRef>
                      </c:ext>
                    </c:extLst>
                    <c:numCache>
                      <c:formatCode>General</c:formatCode>
                      <c:ptCount val="6"/>
                      <c:pt idx="0">
                        <c:v>1</c:v>
                      </c:pt>
                      <c:pt idx="1">
                        <c:v>2</c:v>
                      </c:pt>
                      <c:pt idx="2">
                        <c:v>3</c:v>
                      </c:pt>
                      <c:pt idx="3">
                        <c:v>4</c:v>
                      </c:pt>
                      <c:pt idx="4">
                        <c:v>5</c:v>
                      </c:pt>
                      <c:pt idx="5">
                        <c:v>6</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'Mom Sales Revenue'!$E$1</c15:sqref>
                        </c15:formulaRef>
                      </c:ext>
                    </c:extLst>
                    <c:strCache>
                      <c:ptCount val="1"/>
                      <c:pt idx="0">
                        <c:v>Monthly Sales $</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'Mom Sales Revenue'!$A$2:$A$7</c15:sqref>
                        </c15:formulaRef>
                      </c:ext>
                    </c:extLst>
                    <c:numCache>
                      <c:formatCode>mmm\-yy</c:formatCode>
                      <c:ptCount val="6"/>
                      <c:pt idx="0">
                        <c:v>42370</c:v>
                      </c:pt>
                      <c:pt idx="1">
                        <c:v>42401</c:v>
                      </c:pt>
                      <c:pt idx="2">
                        <c:v>42430</c:v>
                      </c:pt>
                      <c:pt idx="3">
                        <c:v>42461</c:v>
                      </c:pt>
                      <c:pt idx="4">
                        <c:v>42491</c:v>
                      </c:pt>
                      <c:pt idx="5">
                        <c:v>42522</c:v>
                      </c:pt>
                    </c:numCache>
                  </c:numRef>
                </c:cat>
                <c:val>
                  <c:numRef>
                    <c:extLst xmlns:c15="http://schemas.microsoft.com/office/drawing/2012/chart">
                      <c:ext xmlns:c15="http://schemas.microsoft.com/office/drawing/2012/chart" uri="{02D57815-91ED-43cb-92C2-25804820EDAC}">
                        <c15:formulaRef>
                          <c15:sqref>'Mom Sales Revenue'!$E$2:$E$7</c15:sqref>
                        </c15:formulaRef>
                      </c:ext>
                    </c:extLst>
                    <c:numCache>
                      <c:formatCode>_("$"* #,##0.00_);_("$"* \(#,##0.00\);_("$"* "-"??_);_(@_)</c:formatCode>
                      <c:ptCount val="6"/>
                      <c:pt idx="0">
                        <c:v>3026923.89</c:v>
                      </c:pt>
                      <c:pt idx="1">
                        <c:v>2900311.95</c:v>
                      </c:pt>
                      <c:pt idx="2">
                        <c:v>3707182.09</c:v>
                      </c:pt>
                      <c:pt idx="3">
                        <c:v>2304948.19</c:v>
                      </c:pt>
                      <c:pt idx="4">
                        <c:v>2523208.54</c:v>
                      </c:pt>
                      <c:pt idx="5">
                        <c:v>2821277.92</c:v>
                      </c:pt>
                    </c:numCache>
                  </c:numRef>
                </c:val>
                <c:smooth val="0"/>
              </c15:ser>
            </c15:filteredLineSeries>
          </c:ext>
        </c:extLst>
      </c:lineChart>
      <c:dateAx>
        <c:axId val="487099816"/>
        <c:scaling>
          <c:orientation val="minMax"/>
        </c:scaling>
        <c:delete val="0"/>
        <c:axPos val="b"/>
        <c:numFmt formatCode="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089232"/>
        <c:crosses val="autoZero"/>
        <c:auto val="1"/>
        <c:lblOffset val="100"/>
        <c:baseTimeUnit val="months"/>
      </c:dateAx>
      <c:valAx>
        <c:axId val="48708923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0998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a:t>
            </a:r>
            <a:r>
              <a:rPr lang="en-US" baseline="0"/>
              <a:t> 10 selling products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'TOP Products #'!$C$1</c:f>
              <c:strCache>
                <c:ptCount val="1"/>
                <c:pt idx="0">
                  <c:v>PRODUCT_QTY_ORDER</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'TOP Products #'!$B$2:$B$11</c:f>
              <c:strCache>
                <c:ptCount val="10"/>
                <c:pt idx="0">
                  <c:v>DME SALES</c:v>
                </c:pt>
                <c:pt idx="1">
                  <c:v>GENERICQS1ITEM</c:v>
                </c:pt>
                <c:pt idx="2">
                  <c:v>VITAMINS/SUPPLEMENTS</c:v>
                </c:pt>
                <c:pt idx="3">
                  <c:v>DME</c:v>
                </c:pt>
                <c:pt idx="4">
                  <c:v>CANDY OPEN DEPARTMENT</c:v>
                </c:pt>
                <c:pt idx="5">
                  <c:v>CARDS</c:v>
                </c:pt>
                <c:pt idx="6">
                  <c:v>01820025008</c:v>
                </c:pt>
                <c:pt idx="7">
                  <c:v>MIDWEST FASTENER</c:v>
                </c:pt>
                <c:pt idx="8">
                  <c:v>STAMPS</c:v>
                </c:pt>
                <c:pt idx="9">
                  <c:v>CANDY &amp; BEVERAGE</c:v>
                </c:pt>
              </c:strCache>
            </c:strRef>
          </c:cat>
          <c:val>
            <c:numRef>
              <c:f>'TOP Products #'!$C$2:$C$11</c:f>
              <c:numCache>
                <c:formatCode>General</c:formatCode>
                <c:ptCount val="10"/>
                <c:pt idx="0">
                  <c:v>32583</c:v>
                </c:pt>
                <c:pt idx="1">
                  <c:v>21352</c:v>
                </c:pt>
                <c:pt idx="2">
                  <c:v>19201</c:v>
                </c:pt>
                <c:pt idx="3">
                  <c:v>14580</c:v>
                </c:pt>
                <c:pt idx="4">
                  <c:v>14146</c:v>
                </c:pt>
                <c:pt idx="5">
                  <c:v>13323</c:v>
                </c:pt>
                <c:pt idx="6">
                  <c:v>12057</c:v>
                </c:pt>
                <c:pt idx="7">
                  <c:v>11098</c:v>
                </c:pt>
                <c:pt idx="8">
                  <c:v>10250</c:v>
                </c:pt>
                <c:pt idx="9">
                  <c:v>8708</c:v>
                </c:pt>
              </c:numCache>
            </c:numRef>
          </c:val>
        </c:ser>
        <c:dLbls>
          <c:showLegendKey val="0"/>
          <c:showVal val="1"/>
          <c:showCatName val="0"/>
          <c:showSerName val="0"/>
          <c:showPercent val="0"/>
          <c:showBubbleSize val="0"/>
        </c:dLbls>
        <c:gapWidth val="150"/>
        <c:overlap val="-25"/>
        <c:axId val="487093152"/>
        <c:axId val="487094328"/>
      </c:barChart>
      <c:catAx>
        <c:axId val="487093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094328"/>
        <c:crosses val="autoZero"/>
        <c:auto val="1"/>
        <c:lblAlgn val="ctr"/>
        <c:lblOffset val="100"/>
        <c:noMultiLvlLbl val="0"/>
      </c:catAx>
      <c:valAx>
        <c:axId val="487094328"/>
        <c:scaling>
          <c:orientation val="minMax"/>
        </c:scaling>
        <c:delete val="1"/>
        <c:axPos val="l"/>
        <c:numFmt formatCode="General" sourceLinked="1"/>
        <c:majorTickMark val="none"/>
        <c:minorTickMark val="none"/>
        <c:tickLblPos val="nextTo"/>
        <c:crossAx val="4870931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Top 10 selling products by $ value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manualLayout>
          <c:layoutTarget val="inner"/>
          <c:xMode val="edge"/>
          <c:yMode val="edge"/>
          <c:x val="0.27720524934383201"/>
          <c:y val="8.8075419928292278E-2"/>
          <c:w val="0.68670485564304462"/>
          <c:h val="0.60350449422226327"/>
        </c:manualLayout>
      </c:layout>
      <c:barChart>
        <c:barDir val="bar"/>
        <c:grouping val="clustered"/>
        <c:varyColors val="0"/>
        <c:ser>
          <c:idx val="0"/>
          <c:order val="0"/>
          <c:tx>
            <c:strRef>
              <c:f>'Top Products $'!$C$1</c:f>
              <c:strCache>
                <c:ptCount val="1"/>
                <c:pt idx="0">
                  <c:v>PRODUCT_VALUE_ORDER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'Top Products $'!$B$2:$B$11</c:f>
              <c:strCache>
                <c:ptCount val="10"/>
                <c:pt idx="0">
                  <c:v>MONEY ORDER</c:v>
                </c:pt>
                <c:pt idx="1">
                  <c:v>VITAMINS/SUPPLEMENTS</c:v>
                </c:pt>
                <c:pt idx="2">
                  <c:v>STRUTZ PRO</c:v>
                </c:pt>
                <c:pt idx="3">
                  <c:v>LOTTO</c:v>
                </c:pt>
                <c:pt idx="4">
                  <c:v>WHEELED WALKER BRA/SEAT</c:v>
                </c:pt>
                <c:pt idx="5">
                  <c:v>DME SALES</c:v>
                </c:pt>
                <c:pt idx="6">
                  <c:v>GIFT CARD VISA $20-$500</c:v>
                </c:pt>
                <c:pt idx="7">
                  <c:v>GENERICQS1ITEM</c:v>
                </c:pt>
                <c:pt idx="8">
                  <c:v>CARDS</c:v>
                </c:pt>
                <c:pt idx="9">
                  <c:v>DME</c:v>
                </c:pt>
              </c:strCache>
            </c:strRef>
          </c:cat>
          <c:val>
            <c:numRef>
              <c:f>'Top Products $'!$C$2:$C$11</c:f>
              <c:numCache>
                <c:formatCode>_("$"* #,##0.00_);_("$"* \(#,##0.00\);_("$"* "-"??_);_(@_)</c:formatCode>
                <c:ptCount val="10"/>
                <c:pt idx="0">
                  <c:v>1662010.26</c:v>
                </c:pt>
                <c:pt idx="1">
                  <c:v>756299.96</c:v>
                </c:pt>
                <c:pt idx="2">
                  <c:v>745804.9</c:v>
                </c:pt>
                <c:pt idx="3">
                  <c:v>480597.98</c:v>
                </c:pt>
                <c:pt idx="4">
                  <c:v>474030.5</c:v>
                </c:pt>
                <c:pt idx="5">
                  <c:v>472319.23</c:v>
                </c:pt>
                <c:pt idx="6">
                  <c:v>426615.3</c:v>
                </c:pt>
                <c:pt idx="7">
                  <c:v>378584.54</c:v>
                </c:pt>
                <c:pt idx="8">
                  <c:v>357964</c:v>
                </c:pt>
                <c:pt idx="9">
                  <c:v>288135.40999999997</c:v>
                </c:pt>
              </c:numCache>
            </c:numRef>
          </c:val>
        </c:ser>
        <c:dLbls>
          <c:showLegendKey val="0"/>
          <c:showVal val="0"/>
          <c:showCatName val="0"/>
          <c:showSerName val="0"/>
          <c:showPercent val="0"/>
          <c:showBubbleSize val="0"/>
        </c:dLbls>
        <c:gapWidth val="100"/>
        <c:axId val="487093936"/>
        <c:axId val="487100208"/>
      </c:barChart>
      <c:catAx>
        <c:axId val="487093936"/>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487100208"/>
        <c:crosses val="autoZero"/>
        <c:auto val="1"/>
        <c:lblAlgn val="ctr"/>
        <c:lblOffset val="100"/>
        <c:noMultiLvlLbl val="0"/>
      </c:catAx>
      <c:valAx>
        <c:axId val="487100208"/>
        <c:scaling>
          <c:orientation val="minMax"/>
        </c:scaling>
        <c:delete val="0"/>
        <c:axPos val="b"/>
        <c:majorGridlines>
          <c:spPr>
            <a:ln w="9525" cap="flat" cmpd="sng" algn="ctr">
              <a:solidFill>
                <a:schemeClr val="tx2">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5400000" spcFirstLastPara="1" vertOverflow="ellipsis" wrap="square" anchor="ctr" anchorCtr="1"/>
          <a:lstStyle/>
          <a:p>
            <a:pPr>
              <a:defRPr sz="900" b="0" i="0" u="none" strike="noStrike" kern="1200" baseline="0">
                <a:solidFill>
                  <a:schemeClr val="tx2"/>
                </a:solidFill>
                <a:latin typeface="+mn-lt"/>
                <a:ea typeface="+mn-ea"/>
                <a:cs typeface="+mn-cs"/>
              </a:defRPr>
            </a:pPr>
            <a:endParaRPr lang="en-US"/>
          </a:p>
        </c:txPr>
        <c:crossAx val="4870939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'Prod Catg'!$B$3</c:f>
              <c:strCache>
                <c:ptCount val="1"/>
                <c:pt idx="0">
                  <c:v>Sales Revenue $ </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'Prod Catg'!$A$4:$A$13</c:f>
              <c:strCache>
                <c:ptCount val="10"/>
                <c:pt idx="0">
                  <c:v>HEALTH CARE</c:v>
                </c:pt>
                <c:pt idx="1">
                  <c:v>GENERAL MERCHANDISE</c:v>
                </c:pt>
                <c:pt idx="2">
                  <c:v>HOME HEALTH CARE</c:v>
                </c:pt>
                <c:pt idx="3">
                  <c:v>GREETING CARDS</c:v>
                </c:pt>
                <c:pt idx="4">
                  <c:v>EDIBLES</c:v>
                </c:pt>
                <c:pt idx="5">
                  <c:v>PERSONAL CARE</c:v>
                </c:pt>
                <c:pt idx="6">
                  <c:v>BEAUTY</c:v>
                </c:pt>
                <c:pt idx="7">
                  <c:v>PHOTO</c:v>
                </c:pt>
                <c:pt idx="8">
                  <c:v>DIABETES</c:v>
                </c:pt>
                <c:pt idx="9">
                  <c:v>MISC</c:v>
                </c:pt>
              </c:strCache>
            </c:strRef>
          </c:cat>
          <c:val>
            <c:numRef>
              <c:f>'Prod Catg'!$B$4:$B$13</c:f>
              <c:numCache>
                <c:formatCode>_("$"* #,##0.00_);_("$"* \(#,##0.00\);_("$"* "-"??_);_(@_)</c:formatCode>
                <c:ptCount val="10"/>
                <c:pt idx="0">
                  <c:v>6311436.8199999901</c:v>
                </c:pt>
                <c:pt idx="1">
                  <c:v>5380539.2699999996</c:v>
                </c:pt>
                <c:pt idx="2">
                  <c:v>2071468.19</c:v>
                </c:pt>
                <c:pt idx="3">
                  <c:v>1115704.8899999999</c:v>
                </c:pt>
                <c:pt idx="4">
                  <c:v>973702.3</c:v>
                </c:pt>
                <c:pt idx="5">
                  <c:v>641856.92000000004</c:v>
                </c:pt>
                <c:pt idx="6">
                  <c:v>378114.97</c:v>
                </c:pt>
                <c:pt idx="7">
                  <c:v>211492.51</c:v>
                </c:pt>
                <c:pt idx="8">
                  <c:v>172144.3</c:v>
                </c:pt>
                <c:pt idx="9">
                  <c:v>27392.41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[MaxSellingProducts.xlsx]Product Categories!PivotTable9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Product Categories Sales</a:t>
            </a:r>
            <a:r>
              <a:rPr lang="en-US" baseline="0"/>
              <a:t> Revenue Jan -Mar 2016</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'Product Categories'!$I$2</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'Product Categories'!$H$3:$H$37</c:f>
              <c:multiLvlStrCache>
                <c:ptCount val="30"/>
                <c:lvl>
                  <c:pt idx="0">
                    <c:v>BEAUTY</c:v>
                  </c:pt>
                  <c:pt idx="1">
                    <c:v>DIABETES</c:v>
                  </c:pt>
                  <c:pt idx="2">
                    <c:v>EDIBLES</c:v>
                  </c:pt>
                  <c:pt idx="3">
                    <c:v>GENERAL MERCHANDISE</c:v>
                  </c:pt>
                  <c:pt idx="4">
                    <c:v>GREETING CARDS</c:v>
                  </c:pt>
                  <c:pt idx="5">
                    <c:v>HEALTH CARE</c:v>
                  </c:pt>
                  <c:pt idx="6">
                    <c:v>HOME HEALTH CARE</c:v>
                  </c:pt>
                  <c:pt idx="7">
                    <c:v>MISC</c:v>
                  </c:pt>
                  <c:pt idx="8">
                    <c:v>PERSONAL CARE</c:v>
                  </c:pt>
                  <c:pt idx="9">
                    <c:v>PHOTO</c:v>
                  </c:pt>
                  <c:pt idx="10">
                    <c:v>BEAUTY</c:v>
                  </c:pt>
                  <c:pt idx="11">
                    <c:v>DIABETES</c:v>
                  </c:pt>
                  <c:pt idx="12">
                    <c:v>EDIBLES</c:v>
                  </c:pt>
                  <c:pt idx="13">
                    <c:v>GENERAL MERCHANDISE</c:v>
                  </c:pt>
                  <c:pt idx="14">
                    <c:v>GREETING CARDS</c:v>
                  </c:pt>
                  <c:pt idx="15">
                    <c:v>HEALTH CARE</c:v>
                  </c:pt>
                  <c:pt idx="16">
                    <c:v>HOME HEALTH CARE</c:v>
                  </c:pt>
                  <c:pt idx="17">
                    <c:v>MISC</c:v>
                  </c:pt>
                  <c:pt idx="18">
                    <c:v>PERSONAL CARE</c:v>
                  </c:pt>
                  <c:pt idx="19">
                    <c:v>PHOTO</c:v>
                  </c:pt>
                  <c:pt idx="20">
                    <c:v>BEAUTY</c:v>
                  </c:pt>
                  <c:pt idx="21">
                    <c:v>DIABETES</c:v>
                  </c:pt>
                  <c:pt idx="22">
                    <c:v>EDIBLES</c:v>
                  </c:pt>
                  <c:pt idx="23">
                    <c:v>GENERAL MERCHANDISE</c:v>
                  </c:pt>
                  <c:pt idx="24">
                    <c:v>GREETING CARDS</c:v>
                  </c:pt>
                  <c:pt idx="25">
                    <c:v>HEALTH CARE</c:v>
                  </c:pt>
                  <c:pt idx="26">
                    <c:v>HOME HEALTH CARE</c:v>
                  </c:pt>
                  <c:pt idx="27">
                    <c:v>MISC</c:v>
                  </c:pt>
                  <c:pt idx="28">
                    <c:v>PERSONAL CARE</c:v>
                  </c:pt>
                  <c:pt idx="29">
                    <c:v>PHOTO</c:v>
                  </c:pt>
                </c:lvl>
                <c:lvl>
                  <c:pt idx="0">
                    <c:v>Apr</c:v>
                  </c:pt>
                  <c:pt idx="10">
                    <c:v>May</c:v>
                  </c:pt>
                  <c:pt idx="20">
                    <c:v>Jun</c:v>
                  </c:pt>
                </c:lvl>
                <c:lvl>
                  <c:pt idx="0">
                    <c:v>2016</c:v>
                  </c:pt>
                </c:lvl>
              </c:multiLvlStrCache>
            </c:multiLvlStrRef>
          </c:cat>
          <c:val>
            <c:numRef>
              <c:f>'Product Categories'!$I$3:$I$37</c:f>
              <c:numCache>
                <c:formatCode>_("$"* #,##0.00_);_("$"* \(#,##0.00\);_("$"* "-"??_);_(@_)</c:formatCode>
                <c:ptCount val="30"/>
                <c:pt idx="0">
                  <c:v>56007.62</c:v>
                </c:pt>
                <c:pt idx="1">
                  <c:v>21629.63</c:v>
                </c:pt>
                <c:pt idx="2">
                  <c:v>95583.71</c:v>
                </c:pt>
                <c:pt idx="3">
                  <c:v>832910.43</c:v>
                </c:pt>
                <c:pt idx="4">
                  <c:v>125961.4</c:v>
                </c:pt>
                <c:pt idx="5">
                  <c:v>814002.2</c:v>
                </c:pt>
                <c:pt idx="6">
                  <c:v>234567.02</c:v>
                </c:pt>
                <c:pt idx="7">
                  <c:v>4608.05</c:v>
                </c:pt>
                <c:pt idx="8">
                  <c:v>100490.98</c:v>
                </c:pt>
                <c:pt idx="9">
                  <c:v>19187.150000000001</c:v>
                </c:pt>
                <c:pt idx="10">
                  <c:v>68676.59</c:v>
                </c:pt>
                <c:pt idx="11">
                  <c:v>38746.559999999998</c:v>
                </c:pt>
                <c:pt idx="12">
                  <c:v>113041.68</c:v>
                </c:pt>
                <c:pt idx="13">
                  <c:v>852617.24</c:v>
                </c:pt>
                <c:pt idx="14">
                  <c:v>217265.2</c:v>
                </c:pt>
                <c:pt idx="15">
                  <c:v>785475.18</c:v>
                </c:pt>
                <c:pt idx="16">
                  <c:v>295843.40000000002</c:v>
                </c:pt>
                <c:pt idx="17">
                  <c:v>3923.36</c:v>
                </c:pt>
                <c:pt idx="18">
                  <c:v>123554.76</c:v>
                </c:pt>
                <c:pt idx="19">
                  <c:v>24064.57</c:v>
                </c:pt>
                <c:pt idx="20">
                  <c:v>91692.31</c:v>
                </c:pt>
                <c:pt idx="21">
                  <c:v>26018.240000000002</c:v>
                </c:pt>
                <c:pt idx="22">
                  <c:v>97411.08</c:v>
                </c:pt>
                <c:pt idx="23">
                  <c:v>858631.23</c:v>
                </c:pt>
                <c:pt idx="24">
                  <c:v>152818.01</c:v>
                </c:pt>
                <c:pt idx="25">
                  <c:v>897074.03</c:v>
                </c:pt>
                <c:pt idx="26">
                  <c:v>534116.93999999994</c:v>
                </c:pt>
                <c:pt idx="27">
                  <c:v>5402.07</c:v>
                </c:pt>
                <c:pt idx="28">
                  <c:v>133867.32999999999</c:v>
                </c:pt>
                <c:pt idx="29">
                  <c:v>24246.68</c:v>
                </c:pt>
              </c:numCache>
            </c:numRef>
          </c:val>
        </c:ser>
        <c:dLbls>
          <c:showLegendKey val="0"/>
          <c:showVal val="0"/>
          <c:showCatName val="0"/>
          <c:showSerName val="0"/>
          <c:showPercent val="0"/>
          <c:showBubbleSize val="0"/>
        </c:dLbls>
        <c:gapWidth val="219"/>
        <c:axId val="487094720"/>
        <c:axId val="487091192"/>
      </c:barChart>
      <c:catAx>
        <c:axId val="4870947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091192"/>
        <c:crosses val="autoZero"/>
        <c:auto val="1"/>
        <c:lblAlgn val="ctr"/>
        <c:lblOffset val="100"/>
        <c:noMultiLvlLbl val="0"/>
      </c:catAx>
      <c:valAx>
        <c:axId val="487091192"/>
        <c:scaling>
          <c:orientation val="minMax"/>
        </c:scaling>
        <c:delete val="0"/>
        <c:axPos val="b"/>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0947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[MaxSellingProducts.xlsx]Product Categories!PivotTable9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Product Category Sales Revenue Jan - Mar 2016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'Product Categories'!$I$2</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'Product Categories'!$H$3:$H$37</c:f>
              <c:multiLvlStrCache>
                <c:ptCount val="30"/>
                <c:lvl>
                  <c:pt idx="0">
                    <c:v>BEAUTY</c:v>
                  </c:pt>
                  <c:pt idx="1">
                    <c:v>DIABETES</c:v>
                  </c:pt>
                  <c:pt idx="2">
                    <c:v>EDIBLES</c:v>
                  </c:pt>
                  <c:pt idx="3">
                    <c:v>GENERAL MERCHANDISE</c:v>
                  </c:pt>
                  <c:pt idx="4">
                    <c:v>GREETING CARDS</c:v>
                  </c:pt>
                  <c:pt idx="5">
                    <c:v>HEALTH CARE</c:v>
                  </c:pt>
                  <c:pt idx="6">
                    <c:v>HOME HEALTH CARE</c:v>
                  </c:pt>
                  <c:pt idx="7">
                    <c:v>MISC</c:v>
                  </c:pt>
                  <c:pt idx="8">
                    <c:v>PERSONAL CARE</c:v>
                  </c:pt>
                  <c:pt idx="9">
                    <c:v>PHOTO</c:v>
                  </c:pt>
                  <c:pt idx="10">
                    <c:v>BEAUTY</c:v>
                  </c:pt>
                  <c:pt idx="11">
                    <c:v>DIABETES</c:v>
                  </c:pt>
                  <c:pt idx="12">
                    <c:v>EDIBLES</c:v>
                  </c:pt>
                  <c:pt idx="13">
                    <c:v>GENERAL MERCHANDISE</c:v>
                  </c:pt>
                  <c:pt idx="14">
                    <c:v>GREETING CARDS</c:v>
                  </c:pt>
                  <c:pt idx="15">
                    <c:v>HEALTH CARE</c:v>
                  </c:pt>
                  <c:pt idx="16">
                    <c:v>HOME HEALTH CARE</c:v>
                  </c:pt>
                  <c:pt idx="17">
                    <c:v>MISC</c:v>
                  </c:pt>
                  <c:pt idx="18">
                    <c:v>PERSONAL CARE</c:v>
                  </c:pt>
                  <c:pt idx="19">
                    <c:v>PHOTO</c:v>
                  </c:pt>
                  <c:pt idx="20">
                    <c:v>BEAUTY</c:v>
                  </c:pt>
                  <c:pt idx="21">
                    <c:v>DIABETES</c:v>
                  </c:pt>
                  <c:pt idx="22">
                    <c:v>EDIBLES</c:v>
                  </c:pt>
                  <c:pt idx="23">
                    <c:v>GENERAL MERCHANDISE</c:v>
                  </c:pt>
                  <c:pt idx="24">
                    <c:v>GREETING CARDS</c:v>
                  </c:pt>
                  <c:pt idx="25">
                    <c:v>HEALTH CARE</c:v>
                  </c:pt>
                  <c:pt idx="26">
                    <c:v>HOME HEALTH CARE</c:v>
                  </c:pt>
                  <c:pt idx="27">
                    <c:v>MISC</c:v>
                  </c:pt>
                  <c:pt idx="28">
                    <c:v>PERSONAL CARE</c:v>
                  </c:pt>
                  <c:pt idx="29">
                    <c:v>PHOTO</c:v>
                  </c:pt>
                </c:lvl>
                <c:lvl>
                  <c:pt idx="0">
                    <c:v>Apr</c:v>
                  </c:pt>
                  <c:pt idx="10">
                    <c:v>May</c:v>
                  </c:pt>
                  <c:pt idx="20">
                    <c:v>Jun</c:v>
                  </c:pt>
                </c:lvl>
                <c:lvl>
                  <c:pt idx="0">
                    <c:v>2016</c:v>
                  </c:pt>
                </c:lvl>
              </c:multiLvlStrCache>
            </c:multiLvlStrRef>
          </c:cat>
          <c:val>
            <c:numRef>
              <c:f>'Product Categories'!$I$3:$I$37</c:f>
              <c:numCache>
                <c:formatCode>_("$"* #,##0.00_);_("$"* \(#,##0.00\);_("$"* "-"??_);_(@_)</c:formatCode>
                <c:ptCount val="30"/>
                <c:pt idx="0">
                  <c:v>56007.62</c:v>
                </c:pt>
                <c:pt idx="1">
                  <c:v>21629.63</c:v>
                </c:pt>
                <c:pt idx="2">
                  <c:v>95583.71</c:v>
                </c:pt>
                <c:pt idx="3">
                  <c:v>832910.43</c:v>
                </c:pt>
                <c:pt idx="4">
                  <c:v>125961.4</c:v>
                </c:pt>
                <c:pt idx="5">
                  <c:v>814002.2</c:v>
                </c:pt>
                <c:pt idx="6">
                  <c:v>234567.02</c:v>
                </c:pt>
                <c:pt idx="7">
                  <c:v>4608.05</c:v>
                </c:pt>
                <c:pt idx="8">
                  <c:v>100490.98</c:v>
                </c:pt>
                <c:pt idx="9">
                  <c:v>19187.150000000001</c:v>
                </c:pt>
                <c:pt idx="10">
                  <c:v>68676.59</c:v>
                </c:pt>
                <c:pt idx="11">
                  <c:v>38746.559999999998</c:v>
                </c:pt>
                <c:pt idx="12">
                  <c:v>113041.68</c:v>
                </c:pt>
                <c:pt idx="13">
                  <c:v>852617.24</c:v>
                </c:pt>
                <c:pt idx="14">
                  <c:v>217265.2</c:v>
                </c:pt>
                <c:pt idx="15">
                  <c:v>785475.18</c:v>
                </c:pt>
                <c:pt idx="16">
                  <c:v>295843.40000000002</c:v>
                </c:pt>
                <c:pt idx="17">
                  <c:v>3923.36</c:v>
                </c:pt>
                <c:pt idx="18">
                  <c:v>123554.76</c:v>
                </c:pt>
                <c:pt idx="19">
                  <c:v>24064.57</c:v>
                </c:pt>
                <c:pt idx="20">
                  <c:v>91692.31</c:v>
                </c:pt>
                <c:pt idx="21">
                  <c:v>26018.240000000002</c:v>
                </c:pt>
                <c:pt idx="22">
                  <c:v>97411.08</c:v>
                </c:pt>
                <c:pt idx="23">
                  <c:v>858631.23</c:v>
                </c:pt>
                <c:pt idx="24">
                  <c:v>152818.01</c:v>
                </c:pt>
                <c:pt idx="25">
                  <c:v>897074.03</c:v>
                </c:pt>
                <c:pt idx="26">
                  <c:v>534116.93999999994</c:v>
                </c:pt>
                <c:pt idx="27">
                  <c:v>5402.07</c:v>
                </c:pt>
                <c:pt idx="28">
                  <c:v>133867.32999999999</c:v>
                </c:pt>
                <c:pt idx="29">
                  <c:v>24246.68</c:v>
                </c:pt>
              </c:numCache>
            </c:numRef>
          </c:val>
        </c:ser>
        <c:dLbls>
          <c:showLegendKey val="0"/>
          <c:showVal val="0"/>
          <c:showCatName val="0"/>
          <c:showSerName val="0"/>
          <c:showPercent val="0"/>
          <c:showBubbleSize val="0"/>
        </c:dLbls>
        <c:gapWidth val="219"/>
        <c:axId val="487097072"/>
        <c:axId val="487098640"/>
      </c:barChart>
      <c:catAx>
        <c:axId val="48709707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098640"/>
        <c:crosses val="autoZero"/>
        <c:auto val="1"/>
        <c:lblAlgn val="ctr"/>
        <c:lblOffset val="100"/>
        <c:noMultiLvlLbl val="0"/>
      </c:catAx>
      <c:valAx>
        <c:axId val="487098640"/>
        <c:scaling>
          <c:orientation val="minMax"/>
        </c:scaling>
        <c:delete val="0"/>
        <c:axPos val="b"/>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0970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Project scope report (Business Blue design).dotx</Template>
  <TotalTime>334</TotalTime>
  <Pages>1</Pages>
  <Words>1355</Words>
  <Characters>7727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Shravani</dc:creator>
  <cp:keywords/>
  <dc:description/>
  <cp:lastModifiedBy>Aamol Gote</cp:lastModifiedBy>
  <cp:revision>9</cp:revision>
  <dcterms:created xsi:type="dcterms:W3CDTF">2019-12-08T12:56:00Z</dcterms:created>
  <dcterms:modified xsi:type="dcterms:W3CDTF">2019-12-14T14:28:00Z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MSIP_Label_f42aa342-8706-4288-bd11-ebb85995028c_Enabled">
    <vt:lpwstr>True</vt:lpwstr>
  </property>
  <property fmtid="{D5CDD505-2E9C-101B-9397-08002B2CF9AE}" pid="9" name="MSIP_Label_f42aa342-8706-4288-bd11-ebb85995028c_SiteId">
    <vt:lpwstr>72f988bf-86f1-41af-91ab-2d7cd011db47</vt:lpwstr>
  </property>
  <property fmtid="{D5CDD505-2E9C-101B-9397-08002B2CF9AE}" pid="10" name="MSIP_Label_f42aa342-8706-4288-bd11-ebb85995028c_Owner">
    <vt:lpwstr>Anumol@vidyatech.com</vt:lpwstr>
  </property>
  <property fmtid="{D5CDD505-2E9C-101B-9397-08002B2CF9AE}" pid="11" name="MSIP_Label_f42aa342-8706-4288-bd11-ebb85995028c_SetDate">
    <vt:lpwstr>2018-06-11T10:18:00.5562380Z</vt:lpwstr>
  </property>
  <property fmtid="{D5CDD505-2E9C-101B-9397-08002B2CF9AE}" pid="12" name="MSIP_Label_f42aa342-8706-4288-bd11-ebb85995028c_Name">
    <vt:lpwstr>General</vt:lpwstr>
  </property>
  <property fmtid="{D5CDD505-2E9C-101B-9397-08002B2CF9AE}" pid="13" name="MSIP_Label_f42aa342-8706-4288-bd11-ebb85995028c_Application">
    <vt:lpwstr>Microsoft Azure Information Protection</vt:lpwstr>
  </property>
  <property fmtid="{D5CDD505-2E9C-101B-9397-08002B2CF9AE}" pid="14" name="MSIP_Label_f42aa342-8706-4288-bd11-ebb85995028c_Extended_MSFT_Method">
    <vt:lpwstr>Automatic</vt:lpwstr>
  </property>
  <property fmtid="{D5CDD505-2E9C-101B-9397-08002B2CF9AE}" pid="15" name="Sensitivity">
    <vt:lpwstr>General</vt:lpwstr>
  </property>
</Properties>
</file>