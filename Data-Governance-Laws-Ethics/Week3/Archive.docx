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86FF3" w14:textId="5E1C916F" w:rsidR="00C6554A" w:rsidRPr="008B5277" w:rsidRDefault="00226200"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4670C1D" wp14:editId="78ED1409">
            <wp:extent cx="5486400" cy="3086735"/>
            <wp:effectExtent l="0" t="0" r="0" b="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bookmarkEnd w:id="0"/>
    <w:bookmarkEnd w:id="1"/>
    <w:bookmarkEnd w:id="2"/>
    <w:bookmarkEnd w:id="3"/>
    <w:bookmarkEnd w:id="4"/>
    <w:p w14:paraId="1D6BB876" w14:textId="5DBEACB6" w:rsidR="00C6554A" w:rsidRDefault="00226200" w:rsidP="00C6554A">
      <w:pPr>
        <w:pStyle w:val="Title"/>
      </w:pPr>
      <w:r>
        <w:t>Data Security v/s Data Usage</w:t>
      </w:r>
    </w:p>
    <w:p w14:paraId="48905205" w14:textId="6170B766" w:rsidR="00C6554A" w:rsidRPr="00D5413C" w:rsidRDefault="00C6554A" w:rsidP="00C6554A">
      <w:pPr>
        <w:pStyle w:val="Subtitle"/>
      </w:pPr>
    </w:p>
    <w:p w14:paraId="36F428AF" w14:textId="77777777" w:rsidR="00BD61F9" w:rsidRDefault="00226200" w:rsidP="00920D39">
      <w:pPr>
        <w:pStyle w:val="Heading2"/>
        <w:shd w:val="clear" w:color="auto" w:fill="FFFFFF"/>
        <w:jc w:val="center"/>
        <w:rPr>
          <w:rFonts w:ascii="Arial" w:hAnsi="Arial" w:cs="Arial"/>
          <w:color w:val="262626"/>
        </w:rPr>
      </w:pPr>
      <w:r>
        <w:t>Amol Gote</w:t>
      </w:r>
      <w:r w:rsidR="00C6554A">
        <w:t xml:space="preserve"> | </w:t>
      </w:r>
      <w:sdt>
        <w:sdtPr>
          <w:alias w:val="Course Title:"/>
          <w:tag w:val="Course Title:"/>
          <w:id w:val="-1824112714"/>
          <w:placeholder>
            <w:docPart w:val="20D196AF2C9947EB96805FD3698BC39A"/>
          </w:placeholder>
          <w:temporary/>
          <w:showingPlcHdr/>
          <w15:appearance w15:val="hidden"/>
        </w:sdtPr>
        <w:sdtEndPr/>
        <w:sdtContent>
          <w:r w:rsidR="00C6554A">
            <w:t>Course Title</w:t>
          </w:r>
        </w:sdtContent>
      </w:sdt>
      <w:r w:rsidR="00C6554A">
        <w:t xml:space="preserve"> |</w:t>
      </w:r>
      <w:r w:rsidR="00C6554A" w:rsidRPr="00D5413C">
        <w:t xml:space="preserve"> </w:t>
      </w:r>
      <w:r>
        <w:t>04/04/2020</w:t>
      </w:r>
      <w:r w:rsidR="00C6554A">
        <w:br w:type="page"/>
      </w:r>
      <w:r w:rsidR="00BD61F9">
        <w:rPr>
          <w:rFonts w:ascii="Arial" w:hAnsi="Arial" w:cs="Arial"/>
          <w:b/>
          <w:bCs/>
          <w:color w:val="262626"/>
        </w:rPr>
        <w:lastRenderedPageBreak/>
        <w:t>Position Paper Content</w:t>
      </w:r>
    </w:p>
    <w:p w14:paraId="029B975C" w14:textId="77777777" w:rsidR="00BD61F9" w:rsidRDefault="00BD61F9" w:rsidP="00BD61F9">
      <w:pPr>
        <w:pStyle w:val="z-TopofForm"/>
      </w:pPr>
      <w:r>
        <w:t>Top of Form</w:t>
      </w:r>
    </w:p>
    <w:p w14:paraId="260A4E29" w14:textId="77777777" w:rsidR="00BD61F9" w:rsidRDefault="00BD61F9" w:rsidP="00BD61F9">
      <w:pPr>
        <w:pStyle w:val="NormalWeb"/>
        <w:spacing w:before="0" w:beforeAutospacing="0" w:after="0" w:afterAutospacing="0"/>
        <w:rPr>
          <w:rFonts w:ascii="inherit" w:hAnsi="inherit" w:cs="Arial"/>
          <w:color w:val="262626"/>
          <w:sz w:val="21"/>
          <w:szCs w:val="21"/>
        </w:rPr>
      </w:pPr>
      <w:r>
        <w:rPr>
          <w:rFonts w:ascii="inherit" w:hAnsi="inherit" w:cs="Arial"/>
          <w:color w:val="262626"/>
          <w:sz w:val="21"/>
          <w:szCs w:val="21"/>
        </w:rPr>
        <w:t>Regardless of industry, business organizations struggle trying to balance the two seemingly opposing data related considerations: data security vs. data usage. Quite commonly, organizational infrastructure managers (such as chief technology officers, etc.) charged with data security strive to limit access to data as a way of mitigating the possibility data breaches, theft and related problems, while functional managers (such as chief marketing officers, brand managers, etc.) tend to favor broader and easier access to organizational data, as a way of encouraging more fact-based planning and decision making.</w:t>
      </w:r>
    </w:p>
    <w:p w14:paraId="7465350A" w14:textId="77777777" w:rsidR="00BD61F9" w:rsidRDefault="00BD61F9" w:rsidP="00BD61F9">
      <w:pPr>
        <w:pStyle w:val="NormalWeb"/>
        <w:spacing w:before="0" w:beforeAutospacing="0" w:after="0" w:afterAutospacing="0"/>
        <w:rPr>
          <w:rFonts w:ascii="inherit" w:hAnsi="inherit" w:cs="Arial"/>
          <w:color w:val="262626"/>
          <w:sz w:val="21"/>
          <w:szCs w:val="21"/>
        </w:rPr>
      </w:pPr>
      <w:r>
        <w:rPr>
          <w:rFonts w:ascii="inherit" w:hAnsi="inherit" w:cs="Arial"/>
          <w:color w:val="262626"/>
          <w:sz w:val="21"/>
          <w:szCs w:val="21"/>
        </w:rPr>
        <w:t>Is it possible for organizations to simultaneously accomplish both objectives, namely, making their data as secure as possible while also maximizing the usage and the utility of their data? Take a position, clearly describe and substantiate your reasoning; be specific.</w:t>
      </w:r>
    </w:p>
    <w:p w14:paraId="69B0AFAD" w14:textId="77777777" w:rsidR="00BD61F9" w:rsidRDefault="00BD61F9" w:rsidP="00BD61F9">
      <w:pPr>
        <w:pStyle w:val="NormalWeb"/>
        <w:spacing w:before="0" w:beforeAutospacing="0" w:after="0" w:afterAutospacing="0"/>
        <w:rPr>
          <w:rFonts w:ascii="inherit" w:hAnsi="inherit" w:cs="Arial"/>
          <w:color w:val="262626"/>
          <w:sz w:val="21"/>
          <w:szCs w:val="21"/>
        </w:rPr>
      </w:pPr>
      <w:r>
        <w:rPr>
          <w:rFonts w:ascii="inherit" w:hAnsi="inherit" w:cs="Arial"/>
          <w:color w:val="262626"/>
          <w:sz w:val="21"/>
          <w:szCs w:val="21"/>
        </w:rPr>
        <w:t>You will be graded based on the attached Rubric.</w:t>
      </w:r>
    </w:p>
    <w:p w14:paraId="0B784818" w14:textId="77777777" w:rsidR="00663B8B" w:rsidRDefault="00663B8B" w:rsidP="00BD61F9">
      <w:pPr>
        <w:pStyle w:val="z-BottomofForm"/>
        <w:rPr>
          <w:vanish w:val="0"/>
        </w:rPr>
      </w:pPr>
    </w:p>
    <w:p w14:paraId="20726B6E" w14:textId="77777777" w:rsidR="00663B8B" w:rsidRDefault="00663B8B" w:rsidP="00BD61F9">
      <w:pPr>
        <w:pStyle w:val="z-BottomofForm"/>
        <w:rPr>
          <w:vanish w:val="0"/>
        </w:rPr>
      </w:pPr>
    </w:p>
    <w:p w14:paraId="3A50612E" w14:textId="4EEECED5" w:rsidR="00BD61F9" w:rsidRDefault="00920D39" w:rsidP="00BD61F9">
      <w:pPr>
        <w:pStyle w:val="z-BottomofForm"/>
      </w:pPr>
      <w:r>
        <w:rPr>
          <w:vanish w:val="0"/>
        </w:rPr>
        <w:t>A</w:t>
      </w:r>
      <w:bookmarkStart w:id="5" w:name="_GoBack"/>
      <w:bookmarkEnd w:id="5"/>
      <w:r w:rsidR="00BD61F9">
        <w:t>Bottom of Form</w:t>
      </w:r>
    </w:p>
    <w:p w14:paraId="63A76AC6" w14:textId="7F00FD5B" w:rsidR="00C6554A" w:rsidRDefault="00C6554A" w:rsidP="00BD61F9">
      <w:pPr>
        <w:pStyle w:val="ContactInfo"/>
        <w:jc w:val="left"/>
      </w:pPr>
    </w:p>
    <w:sectPr w:rsidR="00C6554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B01A5" w14:textId="77777777" w:rsidR="008B721A" w:rsidRDefault="008B721A" w:rsidP="00C6554A">
      <w:pPr>
        <w:spacing w:before="0" w:after="0" w:line="240" w:lineRule="auto"/>
      </w:pPr>
      <w:r>
        <w:separator/>
      </w:r>
    </w:p>
  </w:endnote>
  <w:endnote w:type="continuationSeparator" w:id="0">
    <w:p w14:paraId="1B2663F9" w14:textId="77777777" w:rsidR="008B721A" w:rsidRDefault="008B721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4C302" w14:textId="77777777" w:rsidR="002163EE" w:rsidRPr="0027258C" w:rsidRDefault="00ED7C44">
    <w:pPr>
      <w:pStyle w:val="Footer"/>
      <w:rPr>
        <w:rFonts w:ascii="Calibri" w:hAnsi="Calibri" w:cs="Calibri"/>
      </w:rPr>
    </w:pPr>
    <w:r w:rsidRPr="0027258C">
      <w:rPr>
        <w:rFonts w:ascii="Calibri" w:hAnsi="Calibri" w:cs="Calibri"/>
      </w:rPr>
      <w:t xml:space="preserve">Page </w:t>
    </w:r>
    <w:r w:rsidRPr="0027258C">
      <w:rPr>
        <w:rFonts w:ascii="Calibri" w:hAnsi="Calibri" w:cs="Calibri"/>
      </w:rPr>
      <w:fldChar w:fldCharType="begin"/>
    </w:r>
    <w:r w:rsidRPr="0027258C">
      <w:rPr>
        <w:rFonts w:ascii="Calibri" w:hAnsi="Calibri" w:cs="Calibri"/>
      </w:rPr>
      <w:instrText xml:space="preserve"> PAGE  \* Arabic  \* MERGEFORMAT </w:instrText>
    </w:r>
    <w:r w:rsidRPr="0027258C">
      <w:rPr>
        <w:rFonts w:ascii="Calibri" w:hAnsi="Calibri" w:cs="Calibri"/>
      </w:rPr>
      <w:fldChar w:fldCharType="separate"/>
    </w:r>
    <w:r w:rsidR="00920D39">
      <w:rPr>
        <w:rFonts w:ascii="Calibri" w:hAnsi="Calibri" w:cs="Calibri"/>
        <w:noProof/>
      </w:rPr>
      <w:t>1</w:t>
    </w:r>
    <w:r w:rsidRPr="0027258C">
      <w:rPr>
        <w:rFonts w:ascii="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6F19" w14:textId="77777777" w:rsidR="008B721A" w:rsidRDefault="008B721A" w:rsidP="00C6554A">
      <w:pPr>
        <w:spacing w:before="0" w:after="0" w:line="240" w:lineRule="auto"/>
      </w:pPr>
      <w:r>
        <w:separator/>
      </w:r>
    </w:p>
  </w:footnote>
  <w:footnote w:type="continuationSeparator" w:id="0">
    <w:p w14:paraId="5D3384FB" w14:textId="77777777" w:rsidR="008B721A" w:rsidRDefault="008B721A"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2A4718"/>
    <w:multiLevelType w:val="multilevel"/>
    <w:tmpl w:val="2CDE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00"/>
    <w:rsid w:val="00226200"/>
    <w:rsid w:val="002554CD"/>
    <w:rsid w:val="0027258C"/>
    <w:rsid w:val="00293B83"/>
    <w:rsid w:val="002B4294"/>
    <w:rsid w:val="00333D0D"/>
    <w:rsid w:val="004C049F"/>
    <w:rsid w:val="005000E2"/>
    <w:rsid w:val="00663B8B"/>
    <w:rsid w:val="006A3CE7"/>
    <w:rsid w:val="008B721A"/>
    <w:rsid w:val="00920D39"/>
    <w:rsid w:val="00960FA7"/>
    <w:rsid w:val="00BD61F9"/>
    <w:rsid w:val="00C6554A"/>
    <w:rsid w:val="00E54AEC"/>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47D6"/>
  <w15:chartTrackingRefBased/>
  <w15:docId w15:val="{7C76F066-93E5-4CB9-AB7D-2F048291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20D196AF2C9947EB96805FD3698BC39A">
    <w:name w:val="20D196AF2C9947EB96805FD3698BC39A"/>
    <w:rsid w:val="0027258C"/>
    <w:pPr>
      <w:spacing w:before="0" w:after="160" w:line="259" w:lineRule="auto"/>
    </w:pPr>
    <w:rPr>
      <w:rFonts w:eastAsiaTheme="minorEastAsia"/>
      <w:color w:val="auto"/>
    </w:rPr>
  </w:style>
  <w:style w:type="paragraph" w:styleId="z-TopofForm">
    <w:name w:val="HTML Top of Form"/>
    <w:basedOn w:val="Normal"/>
    <w:next w:val="Normal"/>
    <w:link w:val="z-TopofFormChar"/>
    <w:hidden/>
    <w:uiPriority w:val="99"/>
    <w:semiHidden/>
    <w:unhideWhenUsed/>
    <w:rsid w:val="00BD61F9"/>
    <w:pPr>
      <w:pBdr>
        <w:bottom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D61F9"/>
    <w:rPr>
      <w:rFonts w:ascii="Arial" w:eastAsia="Times New Roman" w:hAnsi="Arial" w:cs="Arial"/>
      <w:vanish/>
      <w:color w:val="auto"/>
      <w:sz w:val="16"/>
      <w:szCs w:val="16"/>
    </w:rPr>
  </w:style>
  <w:style w:type="paragraph" w:styleId="NormalWeb">
    <w:name w:val="Normal (Web)"/>
    <w:basedOn w:val="Normal"/>
    <w:uiPriority w:val="99"/>
    <w:semiHidden/>
    <w:unhideWhenUsed/>
    <w:rsid w:val="00BD61F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BottomofForm">
    <w:name w:val="HTML Bottom of Form"/>
    <w:basedOn w:val="Normal"/>
    <w:next w:val="Normal"/>
    <w:link w:val="z-BottomofFormChar"/>
    <w:hidden/>
    <w:uiPriority w:val="99"/>
    <w:semiHidden/>
    <w:unhideWhenUsed/>
    <w:rsid w:val="00BD61F9"/>
    <w:pPr>
      <w:pBdr>
        <w:top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BD61F9"/>
    <w:rPr>
      <w:rFonts w:ascii="Arial" w:eastAsia="Times New Roman" w:hAnsi="Arial" w:cs="Arial"/>
      <w:vanish/>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443884">
      <w:bodyDiv w:val="1"/>
      <w:marLeft w:val="0"/>
      <w:marRight w:val="0"/>
      <w:marTop w:val="0"/>
      <w:marBottom w:val="0"/>
      <w:divBdr>
        <w:top w:val="none" w:sz="0" w:space="0" w:color="auto"/>
        <w:left w:val="none" w:sz="0" w:space="0" w:color="auto"/>
        <w:bottom w:val="none" w:sz="0" w:space="0" w:color="auto"/>
        <w:right w:val="none" w:sz="0" w:space="0" w:color="auto"/>
      </w:divBdr>
      <w:divsChild>
        <w:div w:id="805898273">
          <w:marLeft w:val="0"/>
          <w:marRight w:val="0"/>
          <w:marTop w:val="0"/>
          <w:marBottom w:val="0"/>
          <w:divBdr>
            <w:top w:val="none" w:sz="0" w:space="0" w:color="auto"/>
            <w:left w:val="none" w:sz="0" w:space="0" w:color="auto"/>
            <w:bottom w:val="none" w:sz="0" w:space="0" w:color="auto"/>
            <w:right w:val="none" w:sz="0" w:space="0" w:color="auto"/>
          </w:divBdr>
        </w:div>
        <w:div w:id="395933093">
          <w:marLeft w:val="0"/>
          <w:marRight w:val="0"/>
          <w:marTop w:val="0"/>
          <w:marBottom w:val="0"/>
          <w:divBdr>
            <w:top w:val="none" w:sz="0" w:space="0" w:color="auto"/>
            <w:left w:val="none" w:sz="0" w:space="0" w:color="auto"/>
            <w:bottom w:val="none" w:sz="0" w:space="0" w:color="auto"/>
            <w:right w:val="none" w:sz="0" w:space="0" w:color="auto"/>
          </w:divBdr>
          <w:divsChild>
            <w:div w:id="571695912">
              <w:marLeft w:val="0"/>
              <w:marRight w:val="0"/>
              <w:marTop w:val="0"/>
              <w:marBottom w:val="0"/>
              <w:divBdr>
                <w:top w:val="none" w:sz="0" w:space="0" w:color="auto"/>
                <w:left w:val="none" w:sz="0" w:space="0" w:color="auto"/>
                <w:bottom w:val="none" w:sz="0" w:space="0" w:color="auto"/>
                <w:right w:val="none" w:sz="0" w:space="0" w:color="auto"/>
              </w:divBdr>
              <w:divsChild>
                <w:div w:id="1255358576">
                  <w:marLeft w:val="0"/>
                  <w:marRight w:val="0"/>
                  <w:marTop w:val="0"/>
                  <w:marBottom w:val="0"/>
                  <w:divBdr>
                    <w:top w:val="none" w:sz="0" w:space="0" w:color="auto"/>
                    <w:left w:val="none" w:sz="0" w:space="0" w:color="auto"/>
                    <w:bottom w:val="none" w:sz="0" w:space="0" w:color="auto"/>
                    <w:right w:val="none" w:sz="0" w:space="0" w:color="auto"/>
                  </w:divBdr>
                  <w:divsChild>
                    <w:div w:id="448859049">
                      <w:marLeft w:val="0"/>
                      <w:marRight w:val="0"/>
                      <w:marTop w:val="0"/>
                      <w:marBottom w:val="0"/>
                      <w:divBdr>
                        <w:top w:val="none" w:sz="0" w:space="0" w:color="auto"/>
                        <w:left w:val="none" w:sz="0" w:space="0" w:color="auto"/>
                        <w:bottom w:val="none" w:sz="0" w:space="0" w:color="auto"/>
                        <w:right w:val="none" w:sz="0" w:space="0" w:color="auto"/>
                      </w:divBdr>
                      <w:divsChild>
                        <w:div w:id="281957980">
                          <w:marLeft w:val="0"/>
                          <w:marRight w:val="0"/>
                          <w:marTop w:val="0"/>
                          <w:marBottom w:val="0"/>
                          <w:divBdr>
                            <w:top w:val="none" w:sz="0" w:space="0" w:color="auto"/>
                            <w:left w:val="none" w:sz="0" w:space="0" w:color="auto"/>
                            <w:bottom w:val="none" w:sz="0" w:space="0" w:color="auto"/>
                            <w:right w:val="none" w:sz="0" w:space="0" w:color="auto"/>
                          </w:divBdr>
                          <w:divsChild>
                            <w:div w:id="14155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l.Gote\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D196AF2C9947EB96805FD3698BC39A"/>
        <w:category>
          <w:name w:val="General"/>
          <w:gallery w:val="placeholder"/>
        </w:category>
        <w:types>
          <w:type w:val="bbPlcHdr"/>
        </w:types>
        <w:behaviors>
          <w:behavior w:val="content"/>
        </w:behaviors>
        <w:guid w:val="{BA2B2AF3-C266-4CCD-A459-C57AA9B9A700}"/>
      </w:docPartPr>
      <w:docPartBody>
        <w:p w:rsidR="00947A8F" w:rsidRDefault="00DA252E">
          <w:pPr>
            <w:pStyle w:val="20D196AF2C9947EB96805FD3698BC39A"/>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2E"/>
    <w:rsid w:val="00947A8F"/>
    <w:rsid w:val="00D004FF"/>
    <w:rsid w:val="00D5715A"/>
    <w:rsid w:val="00DA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57E8068E62473485B3798DEBEC48FA">
    <w:name w:val="4E57E8068E62473485B3798DEBEC48FA"/>
  </w:style>
  <w:style w:type="paragraph" w:customStyle="1" w:styleId="200F64BECEB347BC90030EAE2F2D2020">
    <w:name w:val="200F64BECEB347BC90030EAE2F2D2020"/>
  </w:style>
  <w:style w:type="paragraph" w:customStyle="1" w:styleId="E94DF46E38874D768C5575F6662F8AE0">
    <w:name w:val="E94DF46E38874D768C5575F6662F8AE0"/>
  </w:style>
  <w:style w:type="paragraph" w:customStyle="1" w:styleId="20D196AF2C9947EB96805FD3698BC39A">
    <w:name w:val="20D196AF2C9947EB96805FD3698BC39A"/>
  </w:style>
  <w:style w:type="paragraph" w:customStyle="1" w:styleId="1ACC9499E3454F49AC2F5935E928700A">
    <w:name w:val="1ACC9499E3454F49AC2F5935E928700A"/>
  </w:style>
  <w:style w:type="paragraph" w:customStyle="1" w:styleId="AE9EA6EDB2FA4C498F5E54B19A06513A">
    <w:name w:val="AE9EA6EDB2FA4C498F5E54B19A06513A"/>
  </w:style>
  <w:style w:type="paragraph" w:customStyle="1" w:styleId="30BF487CEF0B4BE1A715CC84219BE79E">
    <w:name w:val="30BF487CEF0B4BE1A715CC84219BE79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8C0F81B4CB64488CAE9744898C5734B9">
    <w:name w:val="8C0F81B4CB64488CAE9744898C5734B9"/>
  </w:style>
  <w:style w:type="paragraph" w:customStyle="1" w:styleId="FDE0EC0ABAD84B0BB3856D1DE3D97EE4">
    <w:name w:val="FDE0EC0ABAD84B0BB3856D1DE3D97EE4"/>
  </w:style>
  <w:style w:type="paragraph" w:customStyle="1" w:styleId="83D016CB20FE40EE8C73CC550DA8928D">
    <w:name w:val="83D016CB20FE40EE8C73CC550DA89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144</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Amol.Gote</dc:creator>
  <cp:keywords/>
  <dc:description/>
  <cp:lastModifiedBy>Aamol Gote</cp:lastModifiedBy>
  <cp:revision>5</cp:revision>
  <dcterms:created xsi:type="dcterms:W3CDTF">2020-03-28T12:23:00Z</dcterms:created>
  <dcterms:modified xsi:type="dcterms:W3CDTF">2020-03-28T16:33:00Z</dcterms:modified>
</cp:coreProperties>
</file>