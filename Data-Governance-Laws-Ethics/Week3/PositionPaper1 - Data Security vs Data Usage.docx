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786FF3" w14:textId="5E1C916F" w:rsidR="00C6554A" w:rsidRPr="008B5277" w:rsidRDefault="00226200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</w:rPr>
        <w:drawing>
          <wp:inline distT="0" distB="0" distL="0" distR="0" wp14:anchorId="44670C1D" wp14:editId="78ED1409">
            <wp:extent cx="5486400" cy="3086735"/>
            <wp:effectExtent l="0" t="0" r="0" b="0"/>
            <wp:docPr id="1" name="Picture 1" descr="Data Security | Ude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 Security | Udem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1D6BB876" w14:textId="5DBEACB6" w:rsidR="00C6554A" w:rsidRDefault="00226200" w:rsidP="00C6554A">
      <w:pPr>
        <w:pStyle w:val="Title"/>
      </w:pPr>
      <w:r>
        <w:t>Data Security v/s Data Usage</w:t>
      </w:r>
    </w:p>
    <w:p w14:paraId="48905205" w14:textId="6170B766" w:rsidR="00C6554A" w:rsidRPr="00D5413C" w:rsidRDefault="00C6554A" w:rsidP="00C6554A">
      <w:pPr>
        <w:pStyle w:val="Subtitle"/>
      </w:pPr>
    </w:p>
    <w:p w14:paraId="63A76AC6" w14:textId="7F00FD5B" w:rsidR="00C6554A" w:rsidRDefault="00226200" w:rsidP="0027258C">
      <w:pPr>
        <w:pStyle w:val="ContactInfo"/>
        <w:jc w:val="left"/>
      </w:pPr>
      <w:r>
        <w:t>Amol Gote</w:t>
      </w:r>
      <w:r w:rsidR="00C6554A">
        <w:t xml:space="preserve"> | </w:t>
      </w:r>
      <w:sdt>
        <w:sdtPr>
          <w:alias w:val="Course Title:"/>
          <w:tag w:val="Course Title:"/>
          <w:id w:val="-1824112714"/>
          <w:placeholder>
            <w:docPart w:val="20D196AF2C9947EB96805FD3698BC39A"/>
          </w:placeholder>
          <w:temporary/>
          <w:showingPlcHdr/>
          <w15:appearance w15:val="hidden"/>
        </w:sdtPr>
        <w:sdtEndPr/>
        <w:sdtContent>
          <w:r w:rsidR="00C6554A">
            <w:t>Course Title</w:t>
          </w:r>
        </w:sdtContent>
      </w:sdt>
      <w:r w:rsidR="00C6554A">
        <w:t xml:space="preserve"> |</w:t>
      </w:r>
      <w:r w:rsidR="00C6554A" w:rsidRPr="00D5413C">
        <w:t xml:space="preserve"> </w:t>
      </w:r>
      <w:r>
        <w:t>04/04/2020</w:t>
      </w:r>
      <w:r w:rsidR="00C6554A">
        <w:br w:type="page"/>
      </w:r>
      <w:bookmarkStart w:id="5" w:name="_GoBack"/>
      <w:bookmarkEnd w:id="5"/>
    </w:p>
    <w:sectPr w:rsidR="00C6554A">
      <w:footerReference w:type="default" r:id="rId8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A72359" w14:textId="77777777" w:rsidR="00960FA7" w:rsidRDefault="00960FA7" w:rsidP="00C6554A">
      <w:pPr>
        <w:spacing w:before="0" w:after="0" w:line="240" w:lineRule="auto"/>
      </w:pPr>
      <w:r>
        <w:separator/>
      </w:r>
    </w:p>
  </w:endnote>
  <w:endnote w:type="continuationSeparator" w:id="0">
    <w:p w14:paraId="55A34D5B" w14:textId="77777777" w:rsidR="00960FA7" w:rsidRDefault="00960FA7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14C302" w14:textId="77777777" w:rsidR="002163EE" w:rsidRPr="0027258C" w:rsidRDefault="00ED7C44">
    <w:pPr>
      <w:pStyle w:val="Footer"/>
      <w:rPr>
        <w:rFonts w:ascii="Calibri" w:hAnsi="Calibri" w:cs="Calibri"/>
      </w:rPr>
    </w:pPr>
    <w:r w:rsidRPr="0027258C">
      <w:rPr>
        <w:rFonts w:ascii="Calibri" w:hAnsi="Calibri" w:cs="Calibri"/>
      </w:rPr>
      <w:t xml:space="preserve">Page </w:t>
    </w:r>
    <w:r w:rsidRPr="0027258C">
      <w:rPr>
        <w:rFonts w:ascii="Calibri" w:hAnsi="Calibri" w:cs="Calibri"/>
      </w:rPr>
      <w:fldChar w:fldCharType="begin"/>
    </w:r>
    <w:r w:rsidRPr="0027258C">
      <w:rPr>
        <w:rFonts w:ascii="Calibri" w:hAnsi="Calibri" w:cs="Calibri"/>
      </w:rPr>
      <w:instrText xml:space="preserve"> PAGE  \* Arabic  \* MERGEFORMAT </w:instrText>
    </w:r>
    <w:r w:rsidRPr="0027258C">
      <w:rPr>
        <w:rFonts w:ascii="Calibri" w:hAnsi="Calibri" w:cs="Calibri"/>
      </w:rPr>
      <w:fldChar w:fldCharType="separate"/>
    </w:r>
    <w:r w:rsidR="002B4294" w:rsidRPr="0027258C">
      <w:rPr>
        <w:rFonts w:ascii="Calibri" w:hAnsi="Calibri" w:cs="Calibri"/>
        <w:noProof/>
      </w:rPr>
      <w:t>1</w:t>
    </w:r>
    <w:r w:rsidRPr="0027258C">
      <w:rPr>
        <w:rFonts w:ascii="Calibri" w:hAnsi="Calibri" w:cs="Calibr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122FD3" w14:textId="77777777" w:rsidR="00960FA7" w:rsidRDefault="00960FA7" w:rsidP="00C6554A">
      <w:pPr>
        <w:spacing w:before="0" w:after="0" w:line="240" w:lineRule="auto"/>
      </w:pPr>
      <w:r>
        <w:separator/>
      </w:r>
    </w:p>
  </w:footnote>
  <w:footnote w:type="continuationSeparator" w:id="0">
    <w:p w14:paraId="058AC691" w14:textId="77777777" w:rsidR="00960FA7" w:rsidRDefault="00960FA7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200"/>
    <w:rsid w:val="00226200"/>
    <w:rsid w:val="002554CD"/>
    <w:rsid w:val="0027258C"/>
    <w:rsid w:val="00293B83"/>
    <w:rsid w:val="002B4294"/>
    <w:rsid w:val="00333D0D"/>
    <w:rsid w:val="004C049F"/>
    <w:rsid w:val="005000E2"/>
    <w:rsid w:val="006A3CE7"/>
    <w:rsid w:val="00960FA7"/>
    <w:rsid w:val="00C6554A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3047D6"/>
  <w15:chartTrackingRefBased/>
  <w15:docId w15:val="{7C76F066-93E5-4CB9-AB7D-2F0482910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customStyle="1" w:styleId="20D196AF2C9947EB96805FD3698BC39A">
    <w:name w:val="20D196AF2C9947EB96805FD3698BC39A"/>
    <w:rsid w:val="0027258C"/>
    <w:pPr>
      <w:spacing w:before="0" w:after="160" w:line="259" w:lineRule="auto"/>
    </w:pPr>
    <w:rPr>
      <w:rFonts w:eastAsiaTheme="minorEastAsia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ol.Gote\AppData\Roaming\Microsoft\Templates\Student%20report%20with%20ph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0D196AF2C9947EB96805FD3698BC3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2B2AF3-C266-4CCD-A459-C57AA9B9A700}"/>
      </w:docPartPr>
      <w:docPartBody>
        <w:p w:rsidR="00000000" w:rsidRDefault="00DA252E">
          <w:pPr>
            <w:pStyle w:val="20D196AF2C9947EB96805FD3698BC39A"/>
          </w:pPr>
          <w:r>
            <w:t>Course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52E"/>
    <w:rsid w:val="00DA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E57E8068E62473485B3798DEBEC48FA">
    <w:name w:val="4E57E8068E62473485B3798DEBEC48FA"/>
  </w:style>
  <w:style w:type="paragraph" w:customStyle="1" w:styleId="200F64BECEB347BC90030EAE2F2D2020">
    <w:name w:val="200F64BECEB347BC90030EAE2F2D2020"/>
  </w:style>
  <w:style w:type="paragraph" w:customStyle="1" w:styleId="E94DF46E38874D768C5575F6662F8AE0">
    <w:name w:val="E94DF46E38874D768C5575F6662F8AE0"/>
  </w:style>
  <w:style w:type="paragraph" w:customStyle="1" w:styleId="20D196AF2C9947EB96805FD3698BC39A">
    <w:name w:val="20D196AF2C9947EB96805FD3698BC39A"/>
  </w:style>
  <w:style w:type="paragraph" w:customStyle="1" w:styleId="1ACC9499E3454F49AC2F5935E928700A">
    <w:name w:val="1ACC9499E3454F49AC2F5935E928700A"/>
  </w:style>
  <w:style w:type="paragraph" w:customStyle="1" w:styleId="AE9EA6EDB2FA4C498F5E54B19A06513A">
    <w:name w:val="AE9EA6EDB2FA4C498F5E54B19A06513A"/>
  </w:style>
  <w:style w:type="paragraph" w:customStyle="1" w:styleId="30BF487CEF0B4BE1A715CC84219BE79E">
    <w:name w:val="30BF487CEF0B4BE1A715CC84219BE79E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</w:rPr>
  </w:style>
  <w:style w:type="paragraph" w:customStyle="1" w:styleId="8C0F81B4CB64488CAE9744898C5734B9">
    <w:name w:val="8C0F81B4CB64488CAE9744898C5734B9"/>
  </w:style>
  <w:style w:type="paragraph" w:customStyle="1" w:styleId="FDE0EC0ABAD84B0BB3856D1DE3D97EE4">
    <w:name w:val="FDE0EC0ABAD84B0BB3856D1DE3D97EE4"/>
  </w:style>
  <w:style w:type="paragraph" w:customStyle="1" w:styleId="83D016CB20FE40EE8C73CC550DA8928D">
    <w:name w:val="83D016CB20FE40EE8C73CC550DA892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16</TotalTime>
  <Pages>2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Amol.Gote</dc:creator>
  <cp:keywords/>
  <dc:description/>
  <cp:lastModifiedBy>Amol Gote</cp:lastModifiedBy>
  <cp:revision>2</cp:revision>
  <dcterms:created xsi:type="dcterms:W3CDTF">2020-03-28T12:23:00Z</dcterms:created>
  <dcterms:modified xsi:type="dcterms:W3CDTF">2020-03-28T12:40:00Z</dcterms:modified>
</cp:coreProperties>
</file>